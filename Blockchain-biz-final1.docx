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C58AE2" w14:textId="77777777" w:rsidR="002E60B5" w:rsidRDefault="002E60B5" w:rsidP="002E60B5">
      <w:pPr>
        <w:jc w:val="center"/>
        <w:rPr>
          <w:b/>
          <w:bCs/>
          <w:sz w:val="72"/>
          <w:szCs w:val="96"/>
        </w:rPr>
      </w:pPr>
    </w:p>
    <w:p w14:paraId="4B6DB992" w14:textId="77777777" w:rsidR="002E60B5" w:rsidRPr="002E60B5" w:rsidRDefault="002E60B5" w:rsidP="002E60B5">
      <w:pPr>
        <w:jc w:val="center"/>
        <w:rPr>
          <w:sz w:val="72"/>
          <w:szCs w:val="96"/>
        </w:rPr>
      </w:pPr>
      <w:proofErr w:type="spellStart"/>
      <w:r w:rsidRPr="002E60B5">
        <w:rPr>
          <w:b/>
          <w:bCs/>
          <w:sz w:val="72"/>
          <w:szCs w:val="96"/>
        </w:rPr>
        <w:t>Blockchain</w:t>
      </w:r>
      <w:proofErr w:type="spellEnd"/>
      <w:r w:rsidRPr="002E60B5">
        <w:rPr>
          <w:b/>
          <w:bCs/>
          <w:sz w:val="72"/>
          <w:szCs w:val="96"/>
        </w:rPr>
        <w:t>-JDP</w:t>
      </w:r>
    </w:p>
    <w:p w14:paraId="4B74FC17" w14:textId="77777777" w:rsidR="002E60B5" w:rsidRPr="002E60B5" w:rsidRDefault="002E60B5" w:rsidP="002E60B5">
      <w:pPr>
        <w:jc w:val="center"/>
        <w:rPr>
          <w:sz w:val="72"/>
          <w:szCs w:val="96"/>
        </w:rPr>
      </w:pPr>
      <w:r w:rsidRPr="002E60B5">
        <w:rPr>
          <w:b/>
          <w:bCs/>
          <w:sz w:val="72"/>
          <w:szCs w:val="96"/>
        </w:rPr>
        <w:t>architecture</w:t>
      </w:r>
    </w:p>
    <w:p w14:paraId="61F7E754" w14:textId="77777777" w:rsidR="002E60B5" w:rsidRPr="002E60B5" w:rsidRDefault="002E60B5" w:rsidP="002E60B5">
      <w:pPr>
        <w:jc w:val="center"/>
        <w:rPr>
          <w:sz w:val="22"/>
          <w:szCs w:val="24"/>
        </w:rPr>
      </w:pPr>
      <w:r w:rsidRPr="002E60B5">
        <w:br/>
      </w:r>
      <w:r w:rsidRPr="002E60B5">
        <w:rPr>
          <w:rFonts w:hint="eastAsia"/>
          <w:sz w:val="22"/>
          <w:szCs w:val="24"/>
        </w:rPr>
        <w:t xml:space="preserve">Theme : SK Hynix JDP </w:t>
      </w:r>
      <w:r w:rsidRPr="002E60B5">
        <w:rPr>
          <w:sz w:val="22"/>
          <w:szCs w:val="24"/>
        </w:rPr>
        <w:t>환경성과</w:t>
      </w:r>
      <w:r w:rsidRPr="002E60B5">
        <w:rPr>
          <w:rFonts w:hint="eastAsia"/>
          <w:sz w:val="22"/>
          <w:szCs w:val="24"/>
        </w:rPr>
        <w:t xml:space="preserve"> </w:t>
      </w:r>
      <w:r w:rsidRPr="002E60B5">
        <w:rPr>
          <w:sz w:val="22"/>
          <w:szCs w:val="24"/>
        </w:rPr>
        <w:t>기여에</w:t>
      </w:r>
      <w:r w:rsidRPr="002E60B5">
        <w:rPr>
          <w:rFonts w:hint="eastAsia"/>
          <w:sz w:val="22"/>
          <w:szCs w:val="24"/>
        </w:rPr>
        <w:t xml:space="preserve"> </w:t>
      </w:r>
      <w:r w:rsidRPr="002E60B5">
        <w:rPr>
          <w:sz w:val="22"/>
          <w:szCs w:val="24"/>
        </w:rPr>
        <w:t>따른</w:t>
      </w:r>
      <w:r w:rsidRPr="002E60B5">
        <w:rPr>
          <w:rFonts w:hint="eastAsia"/>
          <w:sz w:val="22"/>
          <w:szCs w:val="24"/>
        </w:rPr>
        <w:t xml:space="preserve"> Reward </w:t>
      </w:r>
      <w:r w:rsidRPr="002E60B5">
        <w:rPr>
          <w:sz w:val="22"/>
          <w:szCs w:val="24"/>
        </w:rPr>
        <w:t>제공</w:t>
      </w:r>
    </w:p>
    <w:p w14:paraId="7E726DB5" w14:textId="77777777" w:rsidR="002E60B5" w:rsidRPr="002E60B5" w:rsidRDefault="002E60B5" w:rsidP="002E60B5">
      <w:pPr>
        <w:jc w:val="center"/>
      </w:pPr>
    </w:p>
    <w:p w14:paraId="06E7C40D" w14:textId="77777777" w:rsidR="0016289B" w:rsidRDefault="0016289B" w:rsidP="002E60B5">
      <w:pPr>
        <w:jc w:val="center"/>
      </w:pPr>
    </w:p>
    <w:p w14:paraId="0458CD9D" w14:textId="77777777" w:rsidR="002E60B5" w:rsidRDefault="002E60B5" w:rsidP="002E60B5">
      <w:pPr>
        <w:jc w:val="center"/>
      </w:pPr>
    </w:p>
    <w:p w14:paraId="5DD4BDED" w14:textId="77777777" w:rsidR="002E60B5" w:rsidRDefault="002E60B5" w:rsidP="002E60B5">
      <w:pPr>
        <w:jc w:val="center"/>
      </w:pPr>
    </w:p>
    <w:p w14:paraId="45870849" w14:textId="77777777" w:rsidR="002E60B5" w:rsidRDefault="002E60B5" w:rsidP="002E60B5">
      <w:pPr>
        <w:jc w:val="center"/>
      </w:pPr>
    </w:p>
    <w:p w14:paraId="6855B488" w14:textId="77777777" w:rsidR="002E60B5" w:rsidRDefault="002E60B5" w:rsidP="002E60B5">
      <w:pPr>
        <w:jc w:val="center"/>
      </w:pPr>
    </w:p>
    <w:p w14:paraId="3AFBA158" w14:textId="77777777" w:rsidR="002E60B5" w:rsidRDefault="002E60B5" w:rsidP="002E60B5">
      <w:pPr>
        <w:jc w:val="center"/>
      </w:pPr>
    </w:p>
    <w:p w14:paraId="626981F0" w14:textId="77777777" w:rsidR="002E60B5" w:rsidRDefault="002E60B5" w:rsidP="002E60B5">
      <w:pPr>
        <w:jc w:val="center"/>
      </w:pPr>
    </w:p>
    <w:p w14:paraId="04AAAD48" w14:textId="77777777" w:rsidR="002E60B5" w:rsidRDefault="002E60B5" w:rsidP="002E60B5">
      <w:pPr>
        <w:jc w:val="center"/>
      </w:pPr>
    </w:p>
    <w:p w14:paraId="22C65583" w14:textId="77777777" w:rsidR="002E60B5" w:rsidRDefault="002E60B5" w:rsidP="002E60B5">
      <w:pPr>
        <w:jc w:val="center"/>
      </w:pPr>
    </w:p>
    <w:p w14:paraId="2DCB3877" w14:textId="77777777" w:rsidR="002E60B5" w:rsidRPr="002E60B5" w:rsidRDefault="002E60B5" w:rsidP="002E60B5">
      <w:pPr>
        <w:jc w:val="right"/>
      </w:pPr>
      <w:r w:rsidRPr="002E60B5">
        <w:t>플랫폼2그룹 이종석 수석</w:t>
      </w:r>
    </w:p>
    <w:p w14:paraId="6841F7B5" w14:textId="77777777" w:rsidR="002E60B5" w:rsidRPr="002E60B5" w:rsidRDefault="002E60B5" w:rsidP="002E60B5">
      <w:pPr>
        <w:jc w:val="right"/>
      </w:pPr>
      <w:r w:rsidRPr="002E60B5">
        <w:t>Digital Billing팀 박현진 선임</w:t>
      </w:r>
    </w:p>
    <w:p w14:paraId="45C8C9B9" w14:textId="77777777" w:rsidR="002E60B5" w:rsidRPr="002E60B5" w:rsidRDefault="002E60B5" w:rsidP="002E60B5">
      <w:pPr>
        <w:jc w:val="right"/>
      </w:pPr>
      <w:r w:rsidRPr="002E60B5">
        <w:t xml:space="preserve">금융/전략 Digital </w:t>
      </w:r>
      <w:proofErr w:type="spellStart"/>
      <w:r w:rsidRPr="002E60B5">
        <w:t>추진그룹</w:t>
      </w:r>
      <w:proofErr w:type="spellEnd"/>
      <w:r w:rsidRPr="002E60B5">
        <w:t xml:space="preserve"> </w:t>
      </w:r>
      <w:proofErr w:type="spellStart"/>
      <w:r w:rsidRPr="002E60B5">
        <w:t>조재혁</w:t>
      </w:r>
      <w:proofErr w:type="spellEnd"/>
      <w:r w:rsidRPr="002E60B5">
        <w:t xml:space="preserve"> 선임</w:t>
      </w:r>
    </w:p>
    <w:p w14:paraId="42EF986C" w14:textId="77777777" w:rsidR="002E60B5" w:rsidRPr="002E60B5" w:rsidRDefault="002E60B5" w:rsidP="002E60B5">
      <w:pPr>
        <w:jc w:val="right"/>
      </w:pPr>
    </w:p>
    <w:p w14:paraId="7CB73562" w14:textId="77777777" w:rsidR="002E60B5" w:rsidRDefault="002E60B5" w:rsidP="002E60B5"/>
    <w:p w14:paraId="1B87DBC0" w14:textId="77777777" w:rsidR="002E60B5" w:rsidRPr="002E60B5" w:rsidRDefault="002E60B5" w:rsidP="002E60B5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2E60B5">
        <w:rPr>
          <w:b/>
          <w:bCs/>
          <w:sz w:val="24"/>
          <w:szCs w:val="28"/>
        </w:rPr>
        <w:lastRenderedPageBreak/>
        <w:t>과제 개요</w:t>
      </w:r>
    </w:p>
    <w:p w14:paraId="46062500" w14:textId="77777777" w:rsidR="002E60B5" w:rsidRDefault="002E60B5" w:rsidP="002E60B5">
      <w:pPr>
        <w:jc w:val="left"/>
      </w:pPr>
      <w:r w:rsidRPr="002E60B5">
        <w:rPr>
          <w:noProof/>
        </w:rPr>
        <w:drawing>
          <wp:inline distT="0" distB="0" distL="0" distR="0" wp14:anchorId="49F5D43E" wp14:editId="76DC2177">
            <wp:extent cx="5731510" cy="4008475"/>
            <wp:effectExtent l="0" t="0" r="2540" b="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2B6BD-08BA-469C-9CB4-1EBFA8732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D572B6BD-08BA-469C-9CB4-1EBFA8732A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68" cy="40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3914" w14:textId="77777777" w:rsidR="002E60B5" w:rsidRPr="002E60B5" w:rsidRDefault="002E60B5" w:rsidP="002E60B5">
      <w:pPr>
        <w:jc w:val="left"/>
      </w:pPr>
      <w:r w:rsidRPr="002E60B5">
        <w:t>* SK Hynix JDP(Joint Development Platform) 환경성과 기여에 따른 Reward 제공</w:t>
      </w:r>
    </w:p>
    <w:p w14:paraId="7388AA6D" w14:textId="77777777" w:rsidR="002E60B5" w:rsidRPr="002E60B5" w:rsidRDefault="002E60B5" w:rsidP="002E60B5">
      <w:pPr>
        <w:jc w:val="left"/>
      </w:pPr>
      <w:r w:rsidRPr="002E60B5">
        <w:t>S1. 환경 성과 측정지표 선정 및 평가 의뢰</w:t>
      </w:r>
    </w:p>
    <w:p w14:paraId="5CFF02AB" w14:textId="77777777" w:rsidR="002E60B5" w:rsidRPr="002E60B5" w:rsidRDefault="002E60B5" w:rsidP="002E60B5">
      <w:pPr>
        <w:jc w:val="left"/>
      </w:pPr>
      <w:r w:rsidRPr="002E60B5">
        <w:t xml:space="preserve">S2. </w:t>
      </w:r>
      <w:proofErr w:type="spellStart"/>
      <w:r w:rsidRPr="002E60B5">
        <w:t>블록체인</w:t>
      </w:r>
      <w:proofErr w:type="spellEnd"/>
      <w:r w:rsidRPr="002E60B5">
        <w:t xml:space="preserve"> 기반 Voting</w:t>
      </w:r>
      <w:proofErr w:type="spellStart"/>
      <w:r w:rsidRPr="002E60B5">
        <w:t>으로</w:t>
      </w:r>
      <w:proofErr w:type="spellEnd"/>
      <w:r w:rsidRPr="002E60B5">
        <w:t xml:space="preserve"> 환경 성과 평가 Smart Contract</w:t>
      </w:r>
    </w:p>
    <w:p w14:paraId="3E1649B1" w14:textId="77777777" w:rsidR="002E60B5" w:rsidRPr="002E60B5" w:rsidRDefault="002E60B5" w:rsidP="002E60B5">
      <w:pPr>
        <w:jc w:val="left"/>
      </w:pPr>
      <w:r w:rsidRPr="002E60B5">
        <w:t>S3. Reward의 70%</w:t>
      </w:r>
      <w:proofErr w:type="spellStart"/>
      <w:r w:rsidRPr="002E60B5">
        <w:t>를</w:t>
      </w:r>
      <w:proofErr w:type="spellEnd"/>
      <w:r w:rsidRPr="002E60B5">
        <w:t xml:space="preserve"> Voting 결과 대상 업체들에게 Token</w:t>
      </w:r>
      <w:proofErr w:type="spellStart"/>
      <w:r w:rsidRPr="002E60B5">
        <w:t>으로</w:t>
      </w:r>
      <w:proofErr w:type="spellEnd"/>
      <w:r w:rsidRPr="002E60B5">
        <w:t xml:space="preserve"> 보상 Smart Contract</w:t>
      </w:r>
    </w:p>
    <w:p w14:paraId="7815D088" w14:textId="77777777" w:rsidR="002E60B5" w:rsidRDefault="002E60B5" w:rsidP="002E60B5">
      <w:pPr>
        <w:jc w:val="left"/>
      </w:pPr>
      <w:r w:rsidRPr="002E60B5">
        <w:t>S4. Reward의 30%는 Voter들에게 분배(Top Voter에게 1.5배 지정) Smart Contract</w:t>
      </w:r>
    </w:p>
    <w:p w14:paraId="77EDEB50" w14:textId="77777777" w:rsidR="002E60B5" w:rsidRPr="002E60B5" w:rsidRDefault="002E60B5" w:rsidP="002E60B5">
      <w:pPr>
        <w:jc w:val="left"/>
      </w:pPr>
    </w:p>
    <w:p w14:paraId="7D694A47" w14:textId="77777777" w:rsidR="002E60B5" w:rsidRPr="002E60B5" w:rsidRDefault="002E60B5" w:rsidP="002E60B5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2E60B5">
        <w:rPr>
          <w:rFonts w:hint="eastAsia"/>
          <w:b/>
          <w:bCs/>
          <w:sz w:val="24"/>
          <w:szCs w:val="28"/>
        </w:rPr>
        <w:t xml:space="preserve">기술 </w:t>
      </w:r>
      <w:proofErr w:type="spellStart"/>
      <w:r w:rsidRPr="002E60B5">
        <w:rPr>
          <w:rFonts w:hint="eastAsia"/>
          <w:b/>
          <w:bCs/>
          <w:sz w:val="24"/>
          <w:szCs w:val="28"/>
        </w:rPr>
        <w:t>아키텍쳐</w:t>
      </w:r>
      <w:proofErr w:type="spellEnd"/>
    </w:p>
    <w:p w14:paraId="4B538D7D" w14:textId="77777777" w:rsidR="002E60B5" w:rsidRDefault="002E60B5" w:rsidP="002E60B5">
      <w:pPr>
        <w:jc w:val="left"/>
      </w:pPr>
      <w:proofErr w:type="gramStart"/>
      <w:r>
        <w:rPr>
          <w:rFonts w:hint="eastAsia"/>
        </w:rPr>
        <w:t>S</w:t>
      </w:r>
      <w:r>
        <w:t>erver :</w:t>
      </w:r>
      <w:proofErr w:type="gramEnd"/>
      <w:r>
        <w:t xml:space="preserve"> </w:t>
      </w:r>
      <w:proofErr w:type="spellStart"/>
      <w:r>
        <w:t>Node.Js</w:t>
      </w:r>
      <w:proofErr w:type="spellEnd"/>
    </w:p>
    <w:p w14:paraId="5F67CC73" w14:textId="77777777" w:rsidR="002E60B5" w:rsidRDefault="002E60B5" w:rsidP="002E60B5">
      <w:pPr>
        <w:jc w:val="left"/>
      </w:pPr>
      <w:proofErr w:type="spellStart"/>
      <w:proofErr w:type="gramStart"/>
      <w:r>
        <w:rPr>
          <w:rFonts w:hint="eastAsia"/>
        </w:rPr>
        <w:t>B</w:t>
      </w:r>
      <w:r>
        <w:t>lockchain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OpenZeppelin</w:t>
      </w:r>
      <w:proofErr w:type="spellEnd"/>
      <w:r>
        <w:t>, Remix</w:t>
      </w:r>
    </w:p>
    <w:p w14:paraId="2C1B4207" w14:textId="77777777" w:rsidR="002E60B5" w:rsidRDefault="002E60B5" w:rsidP="002E60B5">
      <w:pPr>
        <w:jc w:val="left"/>
      </w:pPr>
      <w:proofErr w:type="gramStart"/>
      <w:r>
        <w:rPr>
          <w:rFonts w:hint="eastAsia"/>
        </w:rPr>
        <w:t>A</w:t>
      </w:r>
      <w:r>
        <w:t>ndroid :</w:t>
      </w:r>
      <w:proofErr w:type="gramEnd"/>
      <w:r>
        <w:t xml:space="preserve"> </w:t>
      </w:r>
      <w:proofErr w:type="spellStart"/>
      <w:r>
        <w:t>Kotlin</w:t>
      </w:r>
      <w:proofErr w:type="spellEnd"/>
    </w:p>
    <w:p w14:paraId="2CC0CFC0" w14:textId="77777777" w:rsidR="002E60B5" w:rsidRDefault="002E60B5" w:rsidP="002E60B5">
      <w:pPr>
        <w:jc w:val="left"/>
      </w:pPr>
      <w:r>
        <w:t>Co-</w:t>
      </w:r>
      <w:proofErr w:type="gramStart"/>
      <w:r>
        <w:t>Work :</w:t>
      </w:r>
      <w:proofErr w:type="gramEnd"/>
      <w:r>
        <w:t xml:space="preserve"> </w:t>
      </w:r>
      <w:proofErr w:type="spellStart"/>
      <w:r>
        <w:t>Git</w:t>
      </w:r>
      <w:proofErr w:type="spellEnd"/>
    </w:p>
    <w:p w14:paraId="7BEEBDFB" w14:textId="77777777" w:rsidR="002E60B5" w:rsidRDefault="002E60B5" w:rsidP="002E60B5">
      <w:pPr>
        <w:jc w:val="left"/>
      </w:pPr>
      <w:proofErr w:type="gramStart"/>
      <w:r>
        <w:t>UI :</w:t>
      </w:r>
      <w:proofErr w:type="gramEnd"/>
      <w:r>
        <w:t xml:space="preserve"> </w:t>
      </w:r>
      <w:proofErr w:type="spellStart"/>
      <w:r>
        <w:t>Figma</w:t>
      </w:r>
      <w:proofErr w:type="spellEnd"/>
    </w:p>
    <w:p w14:paraId="10FB4018" w14:textId="77777777" w:rsidR="002E60B5" w:rsidRPr="002E60B5" w:rsidRDefault="002E60B5" w:rsidP="002E60B5">
      <w:pPr>
        <w:pStyle w:val="a3"/>
        <w:numPr>
          <w:ilvl w:val="0"/>
          <w:numId w:val="2"/>
        </w:numPr>
        <w:ind w:leftChars="0"/>
        <w:jc w:val="left"/>
        <w:rPr>
          <w:b/>
          <w:bCs/>
          <w:sz w:val="24"/>
          <w:szCs w:val="28"/>
        </w:rPr>
      </w:pPr>
      <w:r w:rsidRPr="002E60B5">
        <w:rPr>
          <w:rFonts w:hint="eastAsia"/>
          <w:b/>
          <w:bCs/>
          <w:sz w:val="24"/>
          <w:szCs w:val="28"/>
        </w:rPr>
        <w:lastRenderedPageBreak/>
        <w:t>업무 프로세스</w:t>
      </w:r>
    </w:p>
    <w:p w14:paraId="11D6A094" w14:textId="77777777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E</w:t>
      </w:r>
      <w:r>
        <w:t xml:space="preserve">SV Token </w:t>
      </w:r>
      <w:r>
        <w:rPr>
          <w:rFonts w:hint="eastAsia"/>
        </w:rPr>
        <w:t xml:space="preserve">활용 </w:t>
      </w:r>
      <w:r>
        <w:t xml:space="preserve">Voting Event </w:t>
      </w:r>
      <w:r>
        <w:rPr>
          <w:rFonts w:hint="eastAsia"/>
        </w:rPr>
        <w:t xml:space="preserve">생성 </w:t>
      </w:r>
      <w:r>
        <w:t>(</w:t>
      </w:r>
      <w:proofErr w:type="spellStart"/>
      <w:r>
        <w:rPr>
          <w:rFonts w:hint="eastAsia"/>
        </w:rPr>
        <w:t>미구현</w:t>
      </w:r>
      <w:proofErr w:type="spellEnd"/>
      <w:r>
        <w:rPr>
          <w:rFonts w:hint="eastAsia"/>
        </w:rPr>
        <w:t>)</w:t>
      </w:r>
    </w:p>
    <w:p w14:paraId="71DB08A8" w14:textId="77777777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>로그인</w:t>
      </w:r>
    </w:p>
    <w:p w14:paraId="7AE80C64" w14:textId="77777777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기업 선택 후 </w:t>
      </w:r>
      <w:r>
        <w:t>Voting (Smart Contract)</w:t>
      </w:r>
    </w:p>
    <w:p w14:paraId="33303FCE" w14:textId="77777777" w:rsidR="002E60B5" w:rsidRDefault="002E60B5" w:rsidP="002E60B5">
      <w:pPr>
        <w:pStyle w:val="a3"/>
        <w:numPr>
          <w:ilvl w:val="0"/>
          <w:numId w:val="4"/>
        </w:numPr>
        <w:ind w:leftChars="0"/>
        <w:jc w:val="left"/>
      </w:pPr>
      <w:r>
        <w:rPr>
          <w:rFonts w:hint="eastAsia"/>
        </w:rPr>
        <w:t xml:space="preserve">사용자와 기업에게 </w:t>
      </w:r>
      <w:r>
        <w:t xml:space="preserve">Voting </w:t>
      </w:r>
      <w:r>
        <w:rPr>
          <w:rFonts w:hint="eastAsia"/>
        </w:rPr>
        <w:t xml:space="preserve">결과에 대한 보상 제공 </w:t>
      </w:r>
      <w:r>
        <w:t>(Smart Contract)</w:t>
      </w:r>
    </w:p>
    <w:p w14:paraId="5D0C95D4" w14:textId="77777777" w:rsidR="002E60B5" w:rsidRDefault="002E60B5" w:rsidP="002E60B5">
      <w:pPr>
        <w:pStyle w:val="a3"/>
        <w:widowControl/>
        <w:wordWrap/>
        <w:autoSpaceDE/>
        <w:autoSpaceDN/>
        <w:ind w:leftChars="0" w:left="360"/>
      </w:pPr>
    </w:p>
    <w:p w14:paraId="46DCD79B" w14:textId="77777777" w:rsidR="002E60B5" w:rsidRDefault="00C32CC3" w:rsidP="00C32CC3">
      <w:pPr>
        <w:pStyle w:val="a3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t>On-chain Data</w:t>
      </w:r>
    </w:p>
    <w:p w14:paraId="21483D3D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꼭 필요한 정보만 저장 </w:t>
      </w:r>
    </w:p>
    <w:p w14:paraId="6B61FE29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proofErr w:type="spellStart"/>
      <w:r>
        <w:t>Evn</w:t>
      </w:r>
      <w:r>
        <w:rPr>
          <w:rFonts w:hint="eastAsia"/>
        </w:rPr>
        <w:t>etID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Evnet</w:t>
      </w:r>
      <w:proofErr w:type="spellEnd"/>
      <w:r>
        <w:rPr>
          <w:rFonts w:hint="eastAsia"/>
        </w:rPr>
        <w:t xml:space="preserve"> State</w:t>
      </w:r>
    </w:p>
    <w:p w14:paraId="29606328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후보자 </w:t>
      </w:r>
      <w:r>
        <w:t>address</w:t>
      </w:r>
      <w:r>
        <w:rPr>
          <w:rFonts w:hint="eastAsia"/>
        </w:rPr>
        <w:t xml:space="preserve"> 및 받은 </w:t>
      </w:r>
      <w:r>
        <w:t>Token</w:t>
      </w:r>
    </w:p>
    <w:p w14:paraId="71C8BD89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>승리한 후보자</w:t>
      </w:r>
    </w:p>
    <w:p w14:paraId="3D1C1FF7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투표자 </w:t>
      </w:r>
      <w:r>
        <w:t xml:space="preserve">address </w:t>
      </w:r>
      <w:r>
        <w:rPr>
          <w:rFonts w:hint="eastAsia"/>
        </w:rPr>
        <w:t xml:space="preserve">및 투표한 </w:t>
      </w:r>
      <w:r>
        <w:t>Token</w:t>
      </w:r>
    </w:p>
    <w:p w14:paraId="7B030F7C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참여자별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정산받을</w:t>
      </w:r>
      <w:proofErr w:type="spellEnd"/>
      <w:r>
        <w:rPr>
          <w:rFonts w:hint="eastAsia"/>
        </w:rPr>
        <w:t xml:space="preserve"> Token </w:t>
      </w:r>
    </w:p>
    <w:p w14:paraId="3F75F033" w14:textId="77777777" w:rsidR="00C32CC3" w:rsidRDefault="00C32CC3" w:rsidP="00C32CC3">
      <w:pPr>
        <w:pStyle w:val="a3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t>Off-chain Data</w:t>
      </w:r>
    </w:p>
    <w:p w14:paraId="2A8C9A96" w14:textId="77777777" w:rsidR="00B328D8" w:rsidRDefault="00B328D8" w:rsidP="00C32CC3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참여자 </w:t>
      </w:r>
      <w:r>
        <w:t>ID/PW/</w:t>
      </w:r>
      <w:proofErr w:type="spellStart"/>
      <w:r>
        <w:t>Blockchain</w:t>
      </w:r>
      <w:proofErr w:type="spellEnd"/>
      <w:r>
        <w:t xml:space="preserve"> account </w:t>
      </w:r>
    </w:p>
    <w:p w14:paraId="6F133FF6" w14:textId="77777777" w:rsidR="00C32CC3" w:rsidRDefault="00B328D8" w:rsidP="00C32CC3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Evnet</w:t>
      </w:r>
      <w:proofErr w:type="spellEnd"/>
      <w:r>
        <w:rPr>
          <w:rFonts w:hint="eastAsia"/>
        </w:rPr>
        <w:t xml:space="preserve"> 이름 총 </w:t>
      </w:r>
      <w:proofErr w:type="spellStart"/>
      <w:r>
        <w:rPr>
          <w:rFonts w:hint="eastAsia"/>
        </w:rPr>
        <w:t>토큰수</w:t>
      </w:r>
      <w:proofErr w:type="spellEnd"/>
    </w:p>
    <w:p w14:paraId="5089A78B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후보 기업 이름 및 공적 </w:t>
      </w:r>
    </w:p>
    <w:p w14:paraId="4BED5DFB" w14:textId="77777777" w:rsidR="00B328D8" w:rsidRDefault="00B328D8" w:rsidP="00B328D8">
      <w:pPr>
        <w:pStyle w:val="a3"/>
        <w:widowControl/>
        <w:numPr>
          <w:ilvl w:val="1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투표자 투표 </w:t>
      </w:r>
      <w:proofErr w:type="spellStart"/>
      <w:r>
        <w:rPr>
          <w:rFonts w:hint="eastAsia"/>
        </w:rPr>
        <w:t>히스토리</w:t>
      </w:r>
      <w:proofErr w:type="spellEnd"/>
      <w:r>
        <w:rPr>
          <w:rFonts w:hint="eastAsia"/>
        </w:rPr>
        <w:t xml:space="preserve"> </w:t>
      </w:r>
    </w:p>
    <w:p w14:paraId="6C3B41E5" w14:textId="77777777" w:rsidR="00C32CC3" w:rsidRDefault="00C32CC3" w:rsidP="002E60B5">
      <w:pPr>
        <w:pStyle w:val="a3"/>
        <w:widowControl/>
        <w:wordWrap/>
        <w:autoSpaceDE/>
        <w:autoSpaceDN/>
        <w:ind w:leftChars="0" w:left="360"/>
      </w:pPr>
    </w:p>
    <w:p w14:paraId="385BD49F" w14:textId="77777777" w:rsidR="00C32CC3" w:rsidRDefault="00C32CC3" w:rsidP="002E60B5">
      <w:pPr>
        <w:pStyle w:val="a3"/>
        <w:widowControl/>
        <w:wordWrap/>
        <w:autoSpaceDE/>
        <w:autoSpaceDN/>
        <w:ind w:leftChars="0" w:left="360"/>
      </w:pPr>
    </w:p>
    <w:p w14:paraId="35F896ED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</w:pPr>
    </w:p>
    <w:p w14:paraId="1CC2E0A9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</w:pPr>
    </w:p>
    <w:p w14:paraId="7B316FB5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</w:pPr>
    </w:p>
    <w:p w14:paraId="32977B6D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</w:pPr>
    </w:p>
    <w:p w14:paraId="7866C40F" w14:textId="77777777" w:rsidR="00330CC7" w:rsidRDefault="00330CC7" w:rsidP="002E60B5">
      <w:pPr>
        <w:pStyle w:val="a3"/>
        <w:widowControl/>
        <w:wordWrap/>
        <w:autoSpaceDE/>
        <w:autoSpaceDN/>
        <w:ind w:leftChars="0" w:left="360"/>
      </w:pPr>
    </w:p>
    <w:p w14:paraId="197C6DE2" w14:textId="77777777" w:rsidR="002E60B5" w:rsidRPr="002E60B5" w:rsidRDefault="009C32F1" w:rsidP="002E60B5">
      <w:pPr>
        <w:pStyle w:val="a3"/>
        <w:widowControl/>
        <w:wordWrap/>
        <w:autoSpaceDE/>
        <w:autoSpaceDN/>
        <w:ind w:leftChars="0"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FCD55A" wp14:editId="7F91D919">
                <wp:simplePos x="0" y="0"/>
                <wp:positionH relativeFrom="column">
                  <wp:posOffset>2398395</wp:posOffset>
                </wp:positionH>
                <wp:positionV relativeFrom="paragraph">
                  <wp:posOffset>1231900</wp:posOffset>
                </wp:positionV>
                <wp:extent cx="972185" cy="2040890"/>
                <wp:effectExtent l="50800" t="76200" r="43815" b="92710"/>
                <wp:wrapNone/>
                <wp:docPr id="42" name="연결선: 꺾임 39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72185" cy="2040890"/>
                        </a:xfrm>
                        <a:prstGeom prst="bentConnector3">
                          <a:avLst>
                            <a:gd name="adj1" fmla="val 40517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F8FD3F"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연결선: 꺾임 39" o:spid="_x0000_s1026" type="#_x0000_t34" style="position:absolute;left:0;text-align:left;margin-left:188.85pt;margin-top:97pt;width:76.55pt;height:160.7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" adj="8752" strokecolor="#ed7d31 [3205]" strokeweight=".5pt">
                <v:stroke startarrow="block"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429A95" wp14:editId="2B30FB68">
                <wp:simplePos x="0" y="0"/>
                <wp:positionH relativeFrom="margin">
                  <wp:posOffset>2435225</wp:posOffset>
                </wp:positionH>
                <wp:positionV relativeFrom="paragraph">
                  <wp:posOffset>1549400</wp:posOffset>
                </wp:positionV>
                <wp:extent cx="1021715" cy="3063875"/>
                <wp:effectExtent l="45720" t="55880" r="90805" b="700405"/>
                <wp:wrapNone/>
                <wp:docPr id="41" name="연결선: 꺾임 36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 flipH="1" flipV="1">
                          <a:off x="0" y="0"/>
                          <a:ext cx="1021715" cy="3063875"/>
                        </a:xfrm>
                        <a:prstGeom prst="bentConnector3">
                          <a:avLst>
                            <a:gd name="adj1" fmla="val -65422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3644C" id="연결선: 꺾임 36" o:spid="_x0000_s1026" type="#_x0000_t34" style="position:absolute;left:0;text-align:left;margin-left:191.75pt;margin-top:122pt;width:80.45pt;height:241.25pt;rotation:90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" adj="-14131" strokecolor="#ed7d31 [3205]" strokeweight=".5pt">
                <v:stroke startarrow="block" endarrow="block"/>
                <o:lock v:ext="edit" shapetype="f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297DE1" wp14:editId="7FCEE3F2">
                <wp:simplePos x="0" y="0"/>
                <wp:positionH relativeFrom="column">
                  <wp:posOffset>3412490</wp:posOffset>
                </wp:positionH>
                <wp:positionV relativeFrom="paragraph">
                  <wp:posOffset>1997710</wp:posOffset>
                </wp:positionV>
                <wp:extent cx="2073275" cy="510540"/>
                <wp:effectExtent l="0" t="0" r="34925" b="22860"/>
                <wp:wrapNone/>
                <wp:docPr id="39" name="CustomShape 4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73275" cy="51054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5ECE8208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Reward Smart Contract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297DE1" id="CustomShape 4" o:spid="_x0000_s1026" style="position:absolute;left:0;text-align:left;margin-left:268.7pt;margin-top:157.3pt;width:163.25pt;height:40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" fillcolor="#4472c4 [3204]" strokecolor="#1f3763 [1604]" strokeweight="1pt">
                <v:stroke joinstyle="round"/>
                <v:path arrowok="t"/>
                <v:textbox inset="2.5mm,1.25mm,2.5mm,1.25mm">
                  <w:txbxContent>
                    <w:p w14:paraId="5ECE8208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Reward Smart Contract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F0BB87F" wp14:editId="3FB1A419">
                <wp:simplePos x="0" y="0"/>
                <wp:positionH relativeFrom="column">
                  <wp:posOffset>3413125</wp:posOffset>
                </wp:positionH>
                <wp:positionV relativeFrom="paragraph">
                  <wp:posOffset>965835</wp:posOffset>
                </wp:positionV>
                <wp:extent cx="2045335" cy="499745"/>
                <wp:effectExtent l="0" t="0" r="37465" b="33655"/>
                <wp:wrapNone/>
                <wp:docPr id="38" name="CustomShape 4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45335" cy="49974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6D8AEC9E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Vote Smart Contract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0BB87F" id="_x0000_s1027" style="position:absolute;left:0;text-align:left;margin-left:268.75pt;margin-top:76.05pt;width:161.05pt;height:39.3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" fillcolor="#4472c4 [3204]" strokecolor="#1f3763 [1604]" strokeweight="1pt">
                <v:stroke joinstyle="round"/>
                <v:path arrowok="t"/>
                <v:textbox inset="2.5mm,1.25mm,2.5mm,1.25mm">
                  <w:txbxContent>
                    <w:p w14:paraId="6D8AEC9E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Vote Smart Contract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F12342" wp14:editId="69E25C16">
                <wp:simplePos x="0" y="0"/>
                <wp:positionH relativeFrom="column">
                  <wp:posOffset>1658620</wp:posOffset>
                </wp:positionH>
                <wp:positionV relativeFrom="paragraph">
                  <wp:posOffset>2572385</wp:posOffset>
                </wp:positionV>
                <wp:extent cx="447675" cy="408305"/>
                <wp:effectExtent l="25400" t="25400" r="60325" b="23495"/>
                <wp:wrapNone/>
                <wp:docPr id="36" name="화살표: 아래쪽 42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0800000">
                          <a:off x="0" y="0"/>
                          <a:ext cx="447675" cy="40830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BCFA6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화살표: 아래쪽 42" o:spid="_x0000_s1026" type="#_x0000_t67" style="position:absolute;left:0;text-align:left;margin-left:130.6pt;margin-top:202.55pt;width:35.25pt;height:32.15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" adj="10800" fillcolor="#ed7d31 [3205]" strokecolor="#823b0b [1605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F3B247" wp14:editId="3F0B120E">
                <wp:simplePos x="0" y="0"/>
                <wp:positionH relativeFrom="column">
                  <wp:posOffset>770255</wp:posOffset>
                </wp:positionH>
                <wp:positionV relativeFrom="paragraph">
                  <wp:posOffset>2606675</wp:posOffset>
                </wp:positionV>
                <wp:extent cx="447675" cy="407670"/>
                <wp:effectExtent l="25400" t="0" r="34925" b="49530"/>
                <wp:wrapNone/>
                <wp:docPr id="35" name="화살표: 아래쪽 19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407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9495B" id="화살표: 아래쪽 19" o:spid="_x0000_s1026" type="#_x0000_t67" style="position:absolute;left:0;text-align:left;margin-left:60.65pt;margin-top:205.25pt;width:35.25pt;height:32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" adj="10800" fillcolor="#ed7d31 [3205]" strokecolor="#823b0b [1605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6C068C5" wp14:editId="3E80248F">
                <wp:simplePos x="0" y="0"/>
                <wp:positionH relativeFrom="column">
                  <wp:posOffset>488950</wp:posOffset>
                </wp:positionH>
                <wp:positionV relativeFrom="paragraph">
                  <wp:posOffset>3050540</wp:posOffset>
                </wp:positionV>
                <wp:extent cx="1906905" cy="499745"/>
                <wp:effectExtent l="0" t="0" r="23495" b="33655"/>
                <wp:wrapNone/>
                <wp:docPr id="34" name="CustomShape 4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906905" cy="49974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0FFE047D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Server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068C5" id="_x0000_s1028" style="position:absolute;left:0;text-align:left;margin-left:38.5pt;margin-top:240.2pt;width:150.15pt;height:3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" fillcolor="#4472c4 [3204]" strokecolor="#1f3763 [1604]" strokeweight="1pt">
                <v:stroke joinstyle="round"/>
                <v:path arrowok="t"/>
                <v:textbox inset="2.5mm,1.25mm,2.5mm,1.25mm">
                  <w:txbxContent>
                    <w:p w14:paraId="0FFE047D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Server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07575E" wp14:editId="15AF8DB0">
                <wp:simplePos x="0" y="0"/>
                <wp:positionH relativeFrom="column">
                  <wp:posOffset>1211580</wp:posOffset>
                </wp:positionH>
                <wp:positionV relativeFrom="paragraph">
                  <wp:posOffset>1543050</wp:posOffset>
                </wp:positionV>
                <wp:extent cx="447675" cy="407670"/>
                <wp:effectExtent l="25400" t="0" r="34925" b="49530"/>
                <wp:wrapNone/>
                <wp:docPr id="33" name="화살표: 아래쪽 17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7675" cy="40767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158A30" id="화살표: 아래쪽 17" o:spid="_x0000_s1026" type="#_x0000_t67" style="position:absolute;left:0;text-align:left;margin-left:95.4pt;margin-top:121.5pt;width:35.25pt;height:32.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" adj="10800" fillcolor="#ed7d31 [3205]" strokecolor="#823b0b [1605]" strokeweight="1pt"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DB58EE" wp14:editId="1BEF5A96">
                <wp:simplePos x="0" y="0"/>
                <wp:positionH relativeFrom="column">
                  <wp:posOffset>467995</wp:posOffset>
                </wp:positionH>
                <wp:positionV relativeFrom="paragraph">
                  <wp:posOffset>1997710</wp:posOffset>
                </wp:positionV>
                <wp:extent cx="1896745" cy="520700"/>
                <wp:effectExtent l="0" t="0" r="33655" b="38100"/>
                <wp:wrapNone/>
                <wp:docPr id="32" name="Custom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745" cy="5207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 w14:paraId="33670F3C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FFFFFF" w:themeColor="background1"/>
                                <w:kern w:val="24"/>
                                <w:sz w:val="28"/>
                                <w:szCs w:val="28"/>
                              </w:rPr>
                              <w:t>Android Application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DB58EE" id="_x0000_s1029" style="position:absolute;left:0;text-align:left;margin-left:36.85pt;margin-top:157.3pt;width:149.35pt;height:4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" fillcolor="#4472c4 [3204]" strokecolor="#1f3763 [1604]" strokeweight="1pt">
                <v:stroke joinstyle="round"/>
                <v:path arrowok="t"/>
                <v:textbox inset="2.5mm,1.25mm,2.5mm,1.25mm">
                  <w:txbxContent>
                    <w:p w14:paraId="33670F3C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FFFFFF" w:themeColor="background1"/>
                          <w:kern w:val="24"/>
                          <w:sz w:val="28"/>
                          <w:szCs w:val="28"/>
                        </w:rPr>
                        <w:t>Android Application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72E1D7" wp14:editId="7A4EDB87">
                <wp:simplePos x="0" y="0"/>
                <wp:positionH relativeFrom="column">
                  <wp:posOffset>457200</wp:posOffset>
                </wp:positionH>
                <wp:positionV relativeFrom="paragraph">
                  <wp:posOffset>955675</wp:posOffset>
                </wp:positionV>
                <wp:extent cx="1896745" cy="520700"/>
                <wp:effectExtent l="0" t="0" r="33655" b="38100"/>
                <wp:wrapNone/>
                <wp:docPr id="31" name="CustomShape 4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96745" cy="520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983374" w14:textId="77777777" w:rsidR="002E60B5" w:rsidRDefault="002E60B5" w:rsidP="002E60B5">
                            <w:pPr>
                              <w:jc w:val="center"/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Event 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생성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Arial" w:hAnsi="맑은 고딕" w:hint="eastAsia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관리자</w:t>
                            </w:r>
                            <w:r>
                              <w:rPr>
                                <w:rFonts w:ascii="Arial" w:hAnsi="Arial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90000" tIns="45000" rIns="90000" bIns="4500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2E1D7" id="_x0000_s1030" style="position:absolute;left:0;text-align:left;margin-left:36pt;margin-top:75.25pt;width:149.35pt;height:4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" fillcolor="white [3201]" strokecolor="#4472c4 [3204]" strokeweight="1pt">
                <v:path arrowok="t"/>
                <v:textbox inset="2.5mm,1.25mm,2.5mm,1.25mm">
                  <w:txbxContent>
                    <w:p w14:paraId="4E983374" w14:textId="77777777" w:rsidR="002E60B5" w:rsidRDefault="002E60B5" w:rsidP="002E60B5">
                      <w:pPr>
                        <w:jc w:val="center"/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Event 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생성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Arial" w:hAnsi="맑은 고딕" w:hint="eastAsia"/>
                          <w:color w:val="000000" w:themeColor="text1"/>
                          <w:kern w:val="24"/>
                          <w:sz w:val="28"/>
                          <w:szCs w:val="28"/>
                        </w:rPr>
                        <w:t>관리자</w:t>
                      </w:r>
                      <w:r>
                        <w:rPr>
                          <w:rFonts w:ascii="Arial" w:hAnsi="Arial"/>
                          <w:color w:val="000000" w:themeColor="text1"/>
                          <w:kern w:val="24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48D5DC" wp14:editId="0B4130AB">
                <wp:simplePos x="0" y="0"/>
                <wp:positionH relativeFrom="column">
                  <wp:posOffset>3827145</wp:posOffset>
                </wp:positionH>
                <wp:positionV relativeFrom="paragraph">
                  <wp:posOffset>201930</wp:posOffset>
                </wp:positionV>
                <wp:extent cx="1262380" cy="619760"/>
                <wp:effectExtent l="0" t="0" r="0" b="0"/>
                <wp:wrapNone/>
                <wp:docPr id="30" name="TextBox 5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2380" cy="619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2088981" w14:textId="77777777" w:rsidR="002E60B5" w:rsidRDefault="002E60B5" w:rsidP="002E60B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On-Chain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E48D5DC" id="_x0000_t202" coordsize="21600,21600" o:spt="202" path="m0,0l0,21600,21600,21600,21600,0xe">
                <v:stroke joinstyle="miter"/>
                <v:path gradientshapeok="t" o:connecttype="rect"/>
              </v:shapetype>
              <v:shape id="TextBox 5" o:spid="_x0000_s1031" type="#_x0000_t202" style="position:absolute;left:0;text-align:left;margin-left:301.35pt;margin-top:15.9pt;width:99.4pt;height:4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" filled="f" stroked="f">
                <v:path arrowok="t"/>
                <v:textbox style="mso-fit-shape-to-text:t">
                  <w:txbxContent>
                    <w:p w14:paraId="12088981" w14:textId="77777777" w:rsidR="002E60B5" w:rsidRDefault="002E60B5" w:rsidP="002E60B5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On-Chain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62336" behindDoc="0" locked="0" layoutInCell="1" allowOverlap="1" wp14:anchorId="5EF4B822" wp14:editId="6D48CA0A">
                <wp:simplePos x="0" y="0"/>
                <wp:positionH relativeFrom="margin">
                  <wp:align>center</wp:align>
                </wp:positionH>
                <wp:positionV relativeFrom="paragraph">
                  <wp:posOffset>116840</wp:posOffset>
                </wp:positionV>
                <wp:extent cx="0" cy="5374005"/>
                <wp:effectExtent l="0" t="0" r="25400" b="36195"/>
                <wp:wrapNone/>
                <wp:docPr id="27" name="직선 연결선 7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5374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B299C1" id="직선 연결선 7" o:spid="_x0000_s1026" style="position:absolute;left:0;text-align:left;z-index:251662336;visibility:visible;mso-wrap-style:square;mso-width-percent:0;mso-height-percent:0;mso-wrap-distance-left:114299emu;mso-wrap-distance-top:0;mso-wrap-distance-right:114299emu;mso-wrap-distance-bottom:0;mso-position-horizontal:center;mso-position-horizontal-relative:margin;mso-position-vertical:absolute;mso-position-vertical-relative:text;mso-width-percent:0;mso-height-percent:0;mso-width-relative:page;mso-height-relative:page" from="0,9.2pt" to="0,432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" strokecolor="#4472c4 [3204]" strokeweight=".5pt">
                <v:stroke joinstyle="miter"/>
                <o:lock v:ext="edit" shapetype="f"/>
                <w10:wrap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7BCBBC" wp14:editId="5443A690">
                <wp:simplePos x="0" y="0"/>
                <wp:positionH relativeFrom="column">
                  <wp:posOffset>967740</wp:posOffset>
                </wp:positionH>
                <wp:positionV relativeFrom="paragraph">
                  <wp:posOffset>189865</wp:posOffset>
                </wp:positionV>
                <wp:extent cx="1350010" cy="619760"/>
                <wp:effectExtent l="0" t="0" r="0" b="0"/>
                <wp:wrapNone/>
                <wp:docPr id="14" name="TextBox 2">
                  <a:extLst xmlns:a="http://schemas.openxmlformats.org/drawingml/2006/main">
                    <a:ext uri="{FF2B5EF4-FFF2-40B4-BE49-F238E27FC236}"/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50010" cy="619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6CA917D" w14:textId="77777777" w:rsidR="002E60B5" w:rsidRDefault="002E60B5" w:rsidP="002E60B5">
                            <w:pPr>
                              <w:rPr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hAnsi="맑은 고딕" w:hint="eastAsia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Off-Chain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7BCBBC" id="TextBox 2" o:spid="_x0000_s1032" type="#_x0000_t202" style="position:absolute;left:0;text-align:left;margin-left:76.2pt;margin-top:14.95pt;width:106.3pt;height:4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" filled="f" stroked="f">
                <v:path arrowok="t"/>
                <v:textbox style="mso-fit-shape-to-text:t">
                  <w:txbxContent>
                    <w:p w14:paraId="66CA917D" w14:textId="77777777" w:rsidR="002E60B5" w:rsidRDefault="002E60B5" w:rsidP="002E60B5">
                      <w:pPr>
                        <w:rPr>
                          <w:kern w:val="0"/>
                          <w:szCs w:val="24"/>
                        </w:rPr>
                      </w:pPr>
                      <w:r>
                        <w:rPr>
                          <w:rFonts w:hAnsi="맑은 고딕" w:hint="eastAsia"/>
                          <w:color w:val="000000" w:themeColor="text1"/>
                          <w:kern w:val="24"/>
                          <w:sz w:val="36"/>
                          <w:szCs w:val="36"/>
                        </w:rPr>
                        <w:t>Off-Chain</w:t>
                      </w:r>
                    </w:p>
                  </w:txbxContent>
                </v:textbox>
              </v:shape>
            </w:pict>
          </mc:Fallback>
        </mc:AlternateContent>
      </w:r>
    </w:p>
    <w:p w14:paraId="55904972" w14:textId="77777777" w:rsidR="002E60B5" w:rsidRDefault="002E60B5" w:rsidP="002E60B5">
      <w:pPr>
        <w:widowControl/>
        <w:wordWrap/>
        <w:autoSpaceDE/>
        <w:autoSpaceDN/>
      </w:pPr>
      <w:r>
        <w:br/>
      </w:r>
      <w:r>
        <w:br/>
      </w:r>
      <w:r>
        <w:br/>
      </w:r>
      <w:r>
        <w:br/>
      </w:r>
      <w:r>
        <w:br/>
      </w:r>
    </w:p>
    <w:p w14:paraId="1B5E8C28" w14:textId="77777777" w:rsidR="002E60B5" w:rsidRDefault="002E60B5" w:rsidP="002E60B5">
      <w:pPr>
        <w:widowControl/>
        <w:wordWrap/>
        <w:autoSpaceDE/>
        <w:autoSpaceDN/>
      </w:pPr>
    </w:p>
    <w:p w14:paraId="1533AA08" w14:textId="77777777" w:rsidR="002E60B5" w:rsidRDefault="002E60B5" w:rsidP="002E60B5">
      <w:pPr>
        <w:widowControl/>
        <w:wordWrap/>
        <w:autoSpaceDE/>
        <w:autoSpaceDN/>
      </w:pPr>
    </w:p>
    <w:p w14:paraId="7A0EC407" w14:textId="77777777" w:rsidR="002E60B5" w:rsidRDefault="002E60B5" w:rsidP="002E60B5">
      <w:pPr>
        <w:widowControl/>
        <w:wordWrap/>
        <w:autoSpaceDE/>
        <w:autoSpaceDN/>
      </w:pPr>
    </w:p>
    <w:p w14:paraId="2383398E" w14:textId="77777777" w:rsidR="002E60B5" w:rsidRDefault="002E60B5" w:rsidP="002E60B5">
      <w:pPr>
        <w:widowControl/>
        <w:wordWrap/>
        <w:autoSpaceDE/>
        <w:autoSpaceDN/>
      </w:pPr>
    </w:p>
    <w:p w14:paraId="7C43BD8C" w14:textId="77777777" w:rsidR="002E60B5" w:rsidRDefault="002E60B5" w:rsidP="002E60B5">
      <w:pPr>
        <w:widowControl/>
        <w:wordWrap/>
        <w:autoSpaceDE/>
        <w:autoSpaceDN/>
      </w:pPr>
    </w:p>
    <w:p w14:paraId="4DCB9035" w14:textId="77777777" w:rsidR="002E60B5" w:rsidRDefault="002E60B5" w:rsidP="002E60B5">
      <w:pPr>
        <w:widowControl/>
        <w:wordWrap/>
        <w:autoSpaceDE/>
        <w:autoSpaceDN/>
      </w:pPr>
    </w:p>
    <w:p w14:paraId="15680DE9" w14:textId="77777777" w:rsidR="002E60B5" w:rsidRDefault="002E60B5" w:rsidP="002E60B5">
      <w:pPr>
        <w:widowControl/>
        <w:wordWrap/>
        <w:autoSpaceDE/>
        <w:autoSpaceDN/>
      </w:pPr>
    </w:p>
    <w:p w14:paraId="53EA5027" w14:textId="77777777" w:rsidR="002E60B5" w:rsidRDefault="002E60B5" w:rsidP="002E60B5">
      <w:pPr>
        <w:widowControl/>
        <w:wordWrap/>
        <w:autoSpaceDE/>
        <w:autoSpaceDN/>
      </w:pPr>
    </w:p>
    <w:p w14:paraId="5F11BDF6" w14:textId="77777777" w:rsidR="002E60B5" w:rsidRDefault="002E60B5" w:rsidP="002E60B5">
      <w:pPr>
        <w:widowControl/>
        <w:wordWrap/>
        <w:autoSpaceDE/>
        <w:autoSpaceDN/>
      </w:pPr>
    </w:p>
    <w:p w14:paraId="46B15F62" w14:textId="77777777" w:rsidR="002E60B5" w:rsidRDefault="002E60B5" w:rsidP="002E60B5">
      <w:pPr>
        <w:widowControl/>
        <w:wordWrap/>
        <w:autoSpaceDE/>
        <w:autoSpaceDN/>
      </w:pPr>
    </w:p>
    <w:p w14:paraId="1DA5045A" w14:textId="77777777" w:rsidR="00330CC7" w:rsidRDefault="00330CC7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 xml:space="preserve">개발 및 운영 환경 정보 </w:t>
      </w:r>
    </w:p>
    <w:p w14:paraId="5EA4AAB0" w14:textId="77777777" w:rsidR="00330CC7" w:rsidRDefault="00330CC7" w:rsidP="00330CC7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</w:pPr>
      <w:r>
        <w:rPr>
          <w:rFonts w:hint="eastAsia"/>
        </w:rPr>
        <w:t xml:space="preserve">개발 환경 정보 </w:t>
      </w:r>
    </w:p>
    <w:p w14:paraId="6E351267" w14:textId="77777777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</w:pPr>
      <w:proofErr w:type="spellStart"/>
      <w:r>
        <w:t>git</w:t>
      </w:r>
      <w:proofErr w:type="spellEnd"/>
      <w:r>
        <w:t xml:space="preserve"> </w:t>
      </w:r>
      <w:proofErr w:type="gramStart"/>
      <w:r>
        <w:t>repository :</w:t>
      </w:r>
      <w:proofErr w:type="gramEnd"/>
      <w:r>
        <w:t xml:space="preserve"> </w:t>
      </w:r>
      <w:hyperlink r:id="rId7" w:history="1">
        <w:r w:rsidRPr="00D60FA3">
          <w:rPr>
            <w:rStyle w:val="a4"/>
          </w:rPr>
          <w:t>https://github.com/ro0opf/blockchain-jdp</w:t>
        </w:r>
      </w:hyperlink>
    </w:p>
    <w:p w14:paraId="050FEBEA" w14:textId="77777777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t>/</w:t>
      </w:r>
      <w:proofErr w:type="spellStart"/>
      <w:proofErr w:type="gramStart"/>
      <w:r>
        <w:t>BlockchainApp</w:t>
      </w:r>
      <w:proofErr w:type="spellEnd"/>
      <w:r>
        <w:t xml:space="preserve"> :</w:t>
      </w:r>
      <w:proofErr w:type="gramEnd"/>
      <w:r>
        <w:t xml:space="preserve"> Android App</w:t>
      </w:r>
    </w:p>
    <w:p w14:paraId="4EDA121A" w14:textId="77777777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t>/</w:t>
      </w:r>
      <w:proofErr w:type="spellStart"/>
      <w:r>
        <w:t>contract_test_hj</w:t>
      </w:r>
      <w:proofErr w:type="spellEnd"/>
      <w:r>
        <w:t xml:space="preserve"> : app</w:t>
      </w:r>
      <w:r>
        <w:rPr>
          <w:rFonts w:hint="eastAsia"/>
        </w:rPr>
        <w:t xml:space="preserve">과 연동하는 </w:t>
      </w:r>
      <w:r>
        <w:t>Backend</w:t>
      </w:r>
    </w:p>
    <w:p w14:paraId="1EF53BBA" w14:textId="77777777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t>/</w:t>
      </w:r>
      <w:proofErr w:type="spellStart"/>
      <w:r>
        <w:t>jdp</w:t>
      </w:r>
      <w:proofErr w:type="spellEnd"/>
      <w:r>
        <w:t xml:space="preserve">-backend : </w:t>
      </w:r>
      <w:proofErr w:type="spellStart"/>
      <w:r>
        <w:rPr>
          <w:rFonts w:hint="eastAsia"/>
        </w:rPr>
        <w:t>운영자용</w:t>
      </w:r>
      <w:proofErr w:type="spellEnd"/>
      <w:r>
        <w:rPr>
          <w:rFonts w:hint="eastAsia"/>
        </w:rPr>
        <w:t xml:space="preserve"> Backend + swagger</w:t>
      </w:r>
    </w:p>
    <w:p w14:paraId="4100FE9A" w14:textId="77777777" w:rsidR="00330CC7" w:rsidRDefault="00330CC7" w:rsidP="00330CC7">
      <w:pPr>
        <w:widowControl/>
        <w:numPr>
          <w:ilvl w:val="3"/>
          <w:numId w:val="5"/>
        </w:numPr>
        <w:wordWrap/>
        <w:autoSpaceDE/>
        <w:autoSpaceDN/>
      </w:pPr>
      <w:r>
        <w:rPr>
          <w:rFonts w:hint="eastAsia"/>
        </w:rPr>
        <w:t>/</w:t>
      </w:r>
      <w:proofErr w:type="spellStart"/>
      <w:r>
        <w:rPr>
          <w:rFonts w:hint="eastAsia"/>
        </w:rPr>
        <w:t>jdp</w:t>
      </w:r>
      <w:proofErr w:type="spellEnd"/>
      <w:r>
        <w:rPr>
          <w:rFonts w:hint="eastAsia"/>
        </w:rPr>
        <w:t xml:space="preserve">-contract : 배포용 </w:t>
      </w:r>
      <w:proofErr w:type="spellStart"/>
      <w:r>
        <w:t>trupple</w:t>
      </w:r>
      <w:proofErr w:type="spellEnd"/>
      <w:r>
        <w:t xml:space="preserve"> , smart contract </w:t>
      </w:r>
    </w:p>
    <w:p w14:paraId="5E341DFB" w14:textId="77777777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</w:pPr>
      <w:r>
        <w:t>REMIX</w:t>
      </w:r>
    </w:p>
    <w:p w14:paraId="106EFD54" w14:textId="77777777" w:rsidR="00330CC7" w:rsidRDefault="00330CC7" w:rsidP="00330CC7">
      <w:pPr>
        <w:widowControl/>
        <w:numPr>
          <w:ilvl w:val="2"/>
          <w:numId w:val="5"/>
        </w:numPr>
        <w:wordWrap/>
        <w:autoSpaceDE/>
        <w:autoSpaceDN/>
      </w:pPr>
      <w:r>
        <w:t>Ganache</w:t>
      </w:r>
    </w:p>
    <w:p w14:paraId="0CF93C83" w14:textId="77777777" w:rsidR="00330CC7" w:rsidRDefault="00330CC7" w:rsidP="00330CC7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</w:pPr>
      <w:r>
        <w:rPr>
          <w:rFonts w:hint="eastAsia"/>
        </w:rPr>
        <w:t xml:space="preserve">운영 환경 정보 </w:t>
      </w:r>
    </w:p>
    <w:p w14:paraId="50931B85" w14:textId="77777777" w:rsidR="00330CC7" w:rsidRDefault="00FC0718" w:rsidP="00330CC7">
      <w:pPr>
        <w:widowControl/>
        <w:numPr>
          <w:ilvl w:val="2"/>
          <w:numId w:val="5"/>
        </w:numPr>
        <w:wordWrap/>
        <w:autoSpaceDE/>
        <w:autoSpaceDN/>
      </w:pPr>
      <w:proofErr w:type="spellStart"/>
      <w:r>
        <w:lastRenderedPageBreak/>
        <w:t>Mainnet</w:t>
      </w:r>
      <w:proofErr w:type="spellEnd"/>
      <w:r>
        <w:t xml:space="preserve"> </w:t>
      </w:r>
      <w:proofErr w:type="gramStart"/>
      <w:r>
        <w:t>Contract :</w:t>
      </w:r>
      <w:proofErr w:type="gramEnd"/>
      <w:r>
        <w:t xml:space="preserve"> </w:t>
      </w:r>
      <w:r w:rsidRPr="00FC0718">
        <w:t>0x394BfB86641Bf8cA8A757a318499A580Cc1f26C6</w:t>
      </w:r>
    </w:p>
    <w:p w14:paraId="3693A46B" w14:textId="77777777" w:rsidR="007B3957" w:rsidRDefault="007B3957" w:rsidP="00330CC7">
      <w:pPr>
        <w:widowControl/>
        <w:numPr>
          <w:ilvl w:val="2"/>
          <w:numId w:val="5"/>
        </w:numPr>
        <w:wordWrap/>
        <w:autoSpaceDE/>
        <w:autoSpaceDN/>
      </w:pPr>
      <w:r>
        <w:t xml:space="preserve">Truffle </w:t>
      </w:r>
      <w:r>
        <w:rPr>
          <w:rFonts w:hint="eastAsia"/>
        </w:rPr>
        <w:t>에JWT token 추가하여 배포</w:t>
      </w:r>
    </w:p>
    <w:p w14:paraId="59177450" w14:textId="77777777" w:rsidR="004A74F1" w:rsidRDefault="004A74F1" w:rsidP="004A74F1">
      <w:pPr>
        <w:widowControl/>
        <w:numPr>
          <w:ilvl w:val="2"/>
          <w:numId w:val="5"/>
        </w:numPr>
        <w:wordWrap/>
        <w:autoSpaceDE/>
        <w:autoSpaceDN/>
      </w:pPr>
      <w:r>
        <w:rPr>
          <w:rFonts w:hint="eastAsia"/>
        </w:rPr>
        <w:t>운영자 backend 서버 (</w:t>
      </w:r>
      <w:r>
        <w:t>AWS)</w:t>
      </w:r>
    </w:p>
    <w:p w14:paraId="73D5F9ED" w14:textId="77777777" w:rsidR="00330CC7" w:rsidRDefault="000F7FA4" w:rsidP="004A74F1">
      <w:pPr>
        <w:widowControl/>
        <w:numPr>
          <w:ilvl w:val="3"/>
          <w:numId w:val="5"/>
        </w:numPr>
        <w:wordWrap/>
        <w:autoSpaceDE/>
        <w:autoSpaceDN/>
      </w:pPr>
      <w:hyperlink r:id="rId8" w:history="1">
        <w:r w:rsidR="004A74F1" w:rsidRPr="00D60FA3">
          <w:rPr>
            <w:rStyle w:val="a4"/>
          </w:rPr>
          <w:t>http://ec2-3-34-159-82.ap-northeast-2.compute.amazonaws.com:8000</w:t>
        </w:r>
      </w:hyperlink>
    </w:p>
    <w:p w14:paraId="72E1E345" w14:textId="77777777" w:rsidR="004A74F1" w:rsidRDefault="004A74F1" w:rsidP="004A74F1">
      <w:pPr>
        <w:widowControl/>
        <w:numPr>
          <w:ilvl w:val="2"/>
          <w:numId w:val="5"/>
        </w:numPr>
        <w:wordWrap/>
        <w:autoSpaceDE/>
        <w:autoSpaceDN/>
      </w:pPr>
      <w:r>
        <w:rPr>
          <w:rFonts w:hint="eastAsia"/>
        </w:rPr>
        <w:t xml:space="preserve">app용 </w:t>
      </w:r>
      <w:r>
        <w:t xml:space="preserve">backend </w:t>
      </w:r>
      <w:r>
        <w:rPr>
          <w:rFonts w:hint="eastAsia"/>
        </w:rPr>
        <w:t>서버</w:t>
      </w:r>
      <w:r>
        <w:t xml:space="preserve"> (AWS + RDB)</w:t>
      </w:r>
    </w:p>
    <w:p w14:paraId="5ED8B6BD" w14:textId="77777777" w:rsidR="005A5D79" w:rsidRDefault="005A5D79" w:rsidP="005A5D79">
      <w:pPr>
        <w:widowControl/>
        <w:numPr>
          <w:ilvl w:val="3"/>
          <w:numId w:val="5"/>
        </w:numPr>
        <w:wordWrap/>
        <w:autoSpaceDE/>
        <w:autoSpaceDN/>
      </w:pPr>
      <w:r w:rsidRPr="005A5D79">
        <w:t>http://ec2-3-34-159-82.ap-northe</w:t>
      </w:r>
      <w:r>
        <w:t>ast-2.compute.amazonaws.com:9999</w:t>
      </w:r>
    </w:p>
    <w:p w14:paraId="3AE7676C" w14:textId="77777777" w:rsidR="00330CC7" w:rsidRDefault="00330CC7" w:rsidP="002E60B5">
      <w:pPr>
        <w:widowControl/>
        <w:wordWrap/>
        <w:autoSpaceDE/>
        <w:autoSpaceDN/>
      </w:pPr>
    </w:p>
    <w:p w14:paraId="5A777040" w14:textId="77777777" w:rsidR="00330CC7" w:rsidRDefault="00330CC7" w:rsidP="002E60B5">
      <w:pPr>
        <w:widowControl/>
        <w:wordWrap/>
        <w:autoSpaceDE/>
        <w:autoSpaceDN/>
      </w:pPr>
    </w:p>
    <w:p w14:paraId="331A352C" w14:textId="77777777" w:rsidR="002E60B5" w:rsidRPr="002E60B5" w:rsidRDefault="002E60B5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  <w:sz w:val="24"/>
          <w:szCs w:val="28"/>
        </w:rPr>
      </w:pPr>
      <w:r w:rsidRPr="002E60B5">
        <w:rPr>
          <w:b/>
          <w:bCs/>
          <w:sz w:val="24"/>
          <w:szCs w:val="28"/>
        </w:rPr>
        <w:t xml:space="preserve">Truffle 기반 Solidity </w:t>
      </w:r>
      <w:proofErr w:type="spellStart"/>
      <w:r w:rsidRPr="002E60B5">
        <w:rPr>
          <w:b/>
          <w:bCs/>
          <w:sz w:val="24"/>
          <w:szCs w:val="28"/>
        </w:rPr>
        <w:t>Testcase</w:t>
      </w:r>
      <w:proofErr w:type="spellEnd"/>
    </w:p>
    <w:p w14:paraId="0F769E5F" w14:textId="77777777" w:rsidR="009F14B7" w:rsidRDefault="009F14B7" w:rsidP="002E60B5">
      <w:pPr>
        <w:widowControl/>
        <w:wordWrap/>
        <w:autoSpaceDE/>
        <w:autoSpaceDN/>
      </w:pPr>
      <w:r>
        <w:rPr>
          <w:rFonts w:hint="eastAsia"/>
        </w:rPr>
        <w:t>.</w:t>
      </w:r>
      <w:r>
        <w:t>/</w:t>
      </w:r>
      <w:r>
        <w:rPr>
          <w:rFonts w:hint="eastAsia"/>
        </w:rPr>
        <w:t>t</w:t>
      </w:r>
      <w:r>
        <w:t>est/sampleCallSmartContract.js</w:t>
      </w:r>
    </w:p>
    <w:p w14:paraId="54A65DA1" w14:textId="77777777" w:rsidR="009F14B7" w:rsidRDefault="009F14B7" w:rsidP="002E60B5">
      <w:pPr>
        <w:widowControl/>
        <w:wordWrap/>
        <w:autoSpaceDE/>
        <w:autoSpaceDN/>
      </w:pPr>
      <w:proofErr w:type="spellStart"/>
      <w:r>
        <w:t>Addr</w:t>
      </w:r>
      <w:proofErr w:type="spellEnd"/>
      <w:r>
        <w:rPr>
          <w:rFonts w:hint="eastAsia"/>
        </w:rPr>
        <w:t xml:space="preserve">로 </w:t>
      </w:r>
      <w:proofErr w:type="spellStart"/>
      <w:r>
        <w:t>callTransfer</w:t>
      </w:r>
      <w:proofErr w:type="spellEnd"/>
      <w:r>
        <w:t xml:space="preserve"> </w:t>
      </w:r>
      <w:r>
        <w:rPr>
          <w:rFonts w:hint="eastAsia"/>
        </w:rPr>
        <w:t>테스트</w:t>
      </w:r>
    </w:p>
    <w:p w14:paraId="0D62CF65" w14:textId="77777777" w:rsidR="009F14B7" w:rsidRDefault="009F14B7" w:rsidP="002E60B5">
      <w:pPr>
        <w:widowControl/>
        <w:wordWrap/>
        <w:autoSpaceDE/>
        <w:autoSpaceDN/>
      </w:pPr>
    </w:p>
    <w:p w14:paraId="22BB0A5E" w14:textId="77777777" w:rsidR="002E60B5" w:rsidRPr="001055CE" w:rsidRDefault="002E60B5" w:rsidP="00330CC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b/>
          <w:bCs/>
        </w:rPr>
      </w:pPr>
      <w:r w:rsidRPr="001055CE">
        <w:rPr>
          <w:b/>
          <w:bCs/>
          <w:sz w:val="24"/>
          <w:szCs w:val="28"/>
        </w:rPr>
        <w:t>시나리오 구현 (준비사항)</w:t>
      </w:r>
    </w:p>
    <w:p w14:paraId="7C898638" w14:textId="77777777" w:rsidR="002E60B5" w:rsidRPr="002E60B5" w:rsidRDefault="002E60B5" w:rsidP="002E60B5">
      <w:pPr>
        <w:widowControl/>
        <w:numPr>
          <w:ilvl w:val="0"/>
          <w:numId w:val="5"/>
        </w:numPr>
        <w:tabs>
          <w:tab w:val="num" w:pos="720"/>
        </w:tabs>
        <w:wordWrap/>
        <w:autoSpaceDE/>
        <w:autoSpaceDN/>
      </w:pPr>
      <w:r w:rsidRPr="002E60B5">
        <w:t>환경 성과 측정 대상 기업 및 투표자 계정 생성</w:t>
      </w:r>
    </w:p>
    <w:p w14:paraId="42EF1CE3" w14:textId="77777777" w:rsidR="00BF131B" w:rsidRDefault="002E60B5" w:rsidP="002E60B5">
      <w:pPr>
        <w:widowControl/>
        <w:numPr>
          <w:ilvl w:val="1"/>
          <w:numId w:val="5"/>
        </w:numPr>
        <w:tabs>
          <w:tab w:val="num" w:pos="1440"/>
        </w:tabs>
        <w:wordWrap/>
        <w:autoSpaceDE/>
        <w:autoSpaceDN/>
      </w:pPr>
      <w:bookmarkStart w:id="0" w:name="_GoBack"/>
      <w:r w:rsidRPr="002E60B5">
        <w:t xml:space="preserve">환경 성과 측정 대상 기업 : </w:t>
      </w:r>
    </w:p>
    <w:bookmarkEnd w:id="0"/>
    <w:p w14:paraId="6A3404C2" w14:textId="77777777" w:rsidR="00BF131B" w:rsidRDefault="002E60B5" w:rsidP="00BF131B">
      <w:pPr>
        <w:widowControl/>
        <w:numPr>
          <w:ilvl w:val="2"/>
          <w:numId w:val="5"/>
        </w:numPr>
        <w:wordWrap/>
        <w:autoSpaceDE/>
        <w:autoSpaceDN/>
      </w:pPr>
      <w:r w:rsidRPr="002E60B5">
        <w:t>SK ENERGY,</w:t>
      </w:r>
      <w:r w:rsidR="00BF131B">
        <w:rPr>
          <w:rFonts w:hint="eastAsia"/>
        </w:rPr>
        <w:t xml:space="preserve"> </w:t>
      </w:r>
      <w:r w:rsidR="00BF131B" w:rsidRPr="00BF131B">
        <w:t>0xd95428Ce6513b81aEd992dD4Bda32F1AA65cD6A1</w:t>
      </w:r>
    </w:p>
    <w:p w14:paraId="68A76D93" w14:textId="77777777" w:rsidR="002E60B5" w:rsidRPr="002E60B5" w:rsidRDefault="002E60B5" w:rsidP="00BF131B">
      <w:pPr>
        <w:widowControl/>
        <w:numPr>
          <w:ilvl w:val="2"/>
          <w:numId w:val="5"/>
        </w:numPr>
        <w:wordWrap/>
        <w:autoSpaceDE/>
        <w:autoSpaceDN/>
      </w:pPr>
      <w:r w:rsidRPr="002E60B5">
        <w:t>SK PLANET</w:t>
      </w:r>
      <w:r w:rsidR="00BF131B">
        <w:rPr>
          <w:rFonts w:hint="eastAsia"/>
        </w:rPr>
        <w:t xml:space="preserve"> </w:t>
      </w:r>
      <w:r w:rsidR="00BF131B" w:rsidRPr="00BF131B">
        <w:t>0xE98ee998648430c6629f5997A7932117b52E116A</w:t>
      </w:r>
    </w:p>
    <w:p w14:paraId="7A239E34" w14:textId="77777777" w:rsidR="002E60B5" w:rsidRPr="002E60B5" w:rsidRDefault="002E60B5" w:rsidP="001055CE">
      <w:pPr>
        <w:widowControl/>
        <w:wordWrap/>
        <w:autoSpaceDE/>
        <w:autoSpaceDN/>
        <w:ind w:firstLine="800"/>
      </w:pPr>
      <w:r w:rsidRPr="002E60B5">
        <w:t xml:space="preserve">-&gt; SK </w:t>
      </w:r>
      <w:proofErr w:type="gramStart"/>
      <w:r w:rsidRPr="002E60B5">
        <w:t>ENERGY :</w:t>
      </w:r>
      <w:proofErr w:type="gramEnd"/>
      <w:r w:rsidRPr="002E60B5">
        <w:t xml:space="preserve"> SK ENERGY IS GOING TO INVEST STH FOR ENVIRONMENT</w:t>
      </w:r>
    </w:p>
    <w:p w14:paraId="4379301E" w14:textId="77777777" w:rsidR="002E60B5" w:rsidRPr="002E60B5" w:rsidRDefault="002E60B5" w:rsidP="001055CE">
      <w:pPr>
        <w:widowControl/>
        <w:wordWrap/>
        <w:autoSpaceDE/>
        <w:autoSpaceDN/>
        <w:ind w:firstLine="800"/>
      </w:pPr>
      <w:r w:rsidRPr="002E60B5">
        <w:t xml:space="preserve">-&gt; SK </w:t>
      </w:r>
      <w:proofErr w:type="gramStart"/>
      <w:r w:rsidRPr="002E60B5">
        <w:t>PLANET :</w:t>
      </w:r>
      <w:proofErr w:type="gramEnd"/>
      <w:r w:rsidRPr="002E60B5">
        <w:t xml:space="preserve"> SK PLANET IS GOING TO INVEST STH FOR ENVIRONMENT</w:t>
      </w:r>
    </w:p>
    <w:p w14:paraId="1B37D939" w14:textId="77777777" w:rsidR="00BF131B" w:rsidRDefault="002E60B5" w:rsidP="001055CE">
      <w:pPr>
        <w:widowControl/>
        <w:numPr>
          <w:ilvl w:val="0"/>
          <w:numId w:val="6"/>
        </w:numPr>
        <w:wordWrap/>
        <w:autoSpaceDE/>
        <w:autoSpaceDN/>
      </w:pPr>
      <w:r w:rsidRPr="002E60B5">
        <w:t xml:space="preserve">투표자 : </w:t>
      </w:r>
    </w:p>
    <w:p w14:paraId="48952FE1" w14:textId="77777777" w:rsidR="00BF131B" w:rsidRDefault="002E60B5" w:rsidP="00BF131B">
      <w:pPr>
        <w:widowControl/>
        <w:numPr>
          <w:ilvl w:val="1"/>
          <w:numId w:val="6"/>
        </w:numPr>
        <w:wordWrap/>
        <w:autoSpaceDE/>
        <w:autoSpaceDN/>
      </w:pPr>
      <w:proofErr w:type="spellStart"/>
      <w:r w:rsidRPr="002E60B5">
        <w:t>hyunjin</w:t>
      </w:r>
      <w:proofErr w:type="spellEnd"/>
      <w:r w:rsidRPr="002E60B5">
        <w:t xml:space="preserve">, </w:t>
      </w:r>
      <w:r w:rsidR="00BF131B" w:rsidRPr="00BF131B">
        <w:t>0xF674D74A10aa18a2e30ad45Fa0721987e9ecF1d9</w:t>
      </w:r>
    </w:p>
    <w:p w14:paraId="1E5AB237" w14:textId="77777777" w:rsidR="00BF131B" w:rsidRDefault="002E60B5" w:rsidP="00BF131B">
      <w:pPr>
        <w:widowControl/>
        <w:numPr>
          <w:ilvl w:val="1"/>
          <w:numId w:val="6"/>
        </w:numPr>
        <w:wordWrap/>
        <w:autoSpaceDE/>
        <w:autoSpaceDN/>
      </w:pPr>
      <w:proofErr w:type="spellStart"/>
      <w:r w:rsidRPr="002E60B5">
        <w:t>jaehyeok</w:t>
      </w:r>
      <w:proofErr w:type="spellEnd"/>
      <w:r w:rsidRPr="002E60B5">
        <w:t xml:space="preserve">, </w:t>
      </w:r>
      <w:r w:rsidR="00BF131B" w:rsidRPr="00BF131B">
        <w:t>0x32727AaDE31b7d98cBeE3acf4881CEA393f6B6f3</w:t>
      </w:r>
    </w:p>
    <w:p w14:paraId="1873BBE7" w14:textId="77777777" w:rsidR="002E60B5" w:rsidRPr="002E60B5" w:rsidRDefault="002E60B5" w:rsidP="00BF131B">
      <w:pPr>
        <w:widowControl/>
        <w:numPr>
          <w:ilvl w:val="1"/>
          <w:numId w:val="6"/>
        </w:numPr>
        <w:wordWrap/>
        <w:autoSpaceDE/>
        <w:autoSpaceDN/>
      </w:pPr>
      <w:proofErr w:type="spellStart"/>
      <w:r w:rsidRPr="002E60B5">
        <w:t>jongseok</w:t>
      </w:r>
      <w:proofErr w:type="spellEnd"/>
      <w:r w:rsidR="00BF131B">
        <w:rPr>
          <w:rFonts w:hint="eastAsia"/>
        </w:rPr>
        <w:t xml:space="preserve"> </w:t>
      </w:r>
      <w:r w:rsidR="00BF131B" w:rsidRPr="00BF131B">
        <w:t>0x6eCb35484005854400d13a5a4fb8e53B0AfaFf08</w:t>
      </w:r>
    </w:p>
    <w:p w14:paraId="2AFC512E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2. ERC20 Token 발행 (Reward Pot 100 ESV 포함)</w:t>
      </w:r>
    </w:p>
    <w:p w14:paraId="2CC31765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      - 200 ESV (Environment Social Value) Token 발행</w:t>
      </w:r>
    </w:p>
    <w:p w14:paraId="536554AF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lastRenderedPageBreak/>
        <w:t xml:space="preserve">  </w:t>
      </w:r>
    </w:p>
    <w:p w14:paraId="716E92FD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3. Voter에게 투표용 기본 Token 할당</w:t>
      </w:r>
    </w:p>
    <w:p w14:paraId="3A09F6D0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     - </w:t>
      </w:r>
      <w:proofErr w:type="spellStart"/>
      <w:proofErr w:type="gramStart"/>
      <w:r w:rsidRPr="002E60B5">
        <w:t>hyunjin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  <w:r w:rsidR="00BF131B">
        <w:rPr>
          <w:rFonts w:hint="eastAsia"/>
        </w:rPr>
        <w:t xml:space="preserve"> </w:t>
      </w:r>
    </w:p>
    <w:p w14:paraId="2B4E49A1" w14:textId="77777777" w:rsidR="002E60B5" w:rsidRPr="002E60B5" w:rsidRDefault="002E60B5" w:rsidP="002E60B5">
      <w:pPr>
        <w:widowControl/>
        <w:wordWrap/>
        <w:autoSpaceDE/>
        <w:autoSpaceDN/>
      </w:pPr>
      <w:r w:rsidRPr="002E60B5">
        <w:t xml:space="preserve">      - </w:t>
      </w:r>
      <w:proofErr w:type="spellStart"/>
      <w:proofErr w:type="gramStart"/>
      <w:r w:rsidRPr="002E60B5">
        <w:t>jaehyeok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</w:p>
    <w:p w14:paraId="756B6493" w14:textId="77777777" w:rsidR="002E60B5" w:rsidRDefault="002E60B5" w:rsidP="002E60B5">
      <w:pPr>
        <w:widowControl/>
        <w:wordWrap/>
        <w:autoSpaceDE/>
        <w:autoSpaceDN/>
      </w:pPr>
      <w:r w:rsidRPr="002E60B5">
        <w:t xml:space="preserve">      - </w:t>
      </w:r>
      <w:proofErr w:type="spellStart"/>
      <w:proofErr w:type="gramStart"/>
      <w:r w:rsidRPr="002E60B5">
        <w:t>jongseok</w:t>
      </w:r>
      <w:proofErr w:type="spellEnd"/>
      <w:r w:rsidRPr="002E60B5">
        <w:t xml:space="preserve"> :</w:t>
      </w:r>
      <w:proofErr w:type="gramEnd"/>
      <w:r w:rsidRPr="002E60B5">
        <w:t xml:space="preserve"> 10ESV</w:t>
      </w:r>
    </w:p>
    <w:p w14:paraId="33FE595C" w14:textId="77777777" w:rsidR="001055CE" w:rsidRDefault="001055CE" w:rsidP="002E60B5">
      <w:pPr>
        <w:widowControl/>
        <w:wordWrap/>
        <w:autoSpaceDE/>
        <w:autoSpaceDN/>
      </w:pPr>
    </w:p>
    <w:p w14:paraId="3FB6DEEF" w14:textId="77777777" w:rsidR="001055CE" w:rsidRPr="006757DB" w:rsidRDefault="001055CE" w:rsidP="001055CE">
      <w:pPr>
        <w:widowControl/>
        <w:wordWrap/>
        <w:autoSpaceDE/>
        <w:autoSpaceDN/>
        <w:ind w:firstLineChars="300" w:firstLine="720"/>
        <w:rPr>
          <w:b/>
          <w:bCs/>
          <w:sz w:val="24"/>
          <w:szCs w:val="28"/>
        </w:rPr>
      </w:pPr>
      <w:r w:rsidRPr="006757DB">
        <w:rPr>
          <w:rFonts w:hint="eastAsia"/>
          <w:b/>
          <w:bCs/>
          <w:sz w:val="24"/>
          <w:szCs w:val="28"/>
        </w:rPr>
        <w:t>5</w:t>
      </w:r>
      <w:r w:rsidRPr="006757DB">
        <w:rPr>
          <w:b/>
          <w:bCs/>
          <w:sz w:val="24"/>
          <w:szCs w:val="28"/>
        </w:rPr>
        <w:t xml:space="preserve">-1. </w:t>
      </w:r>
      <w:r w:rsidRPr="006757DB">
        <w:rPr>
          <w:rFonts w:hint="eastAsia"/>
          <w:b/>
          <w:bCs/>
          <w:sz w:val="24"/>
          <w:szCs w:val="28"/>
        </w:rPr>
        <w:t>시나리오 구현</w:t>
      </w:r>
    </w:p>
    <w:p w14:paraId="65935FB9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>S1. 환경 성과 측정지표 선정 및 평가 의뢰 -&gt; 관리자 생성</w:t>
      </w:r>
    </w:p>
    <w:p w14:paraId="61CC216F" w14:textId="77777777" w:rsidR="006757DB" w:rsidRPr="006757DB" w:rsidRDefault="006757DB" w:rsidP="006757DB">
      <w:pPr>
        <w:widowControl/>
        <w:numPr>
          <w:ilvl w:val="0"/>
          <w:numId w:val="7"/>
        </w:numPr>
        <w:wordWrap/>
        <w:autoSpaceDE/>
        <w:autoSpaceDN/>
      </w:pPr>
      <w:r w:rsidRPr="006757DB">
        <w:t>기업 SK ENERGY, SK PLANET가 공동 PJT 수행 가정</w:t>
      </w:r>
    </w:p>
    <w:p w14:paraId="6F2B885F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>[환경 평가 결과]</w:t>
      </w:r>
    </w:p>
    <w:p w14:paraId="741B97AC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t xml:space="preserve">-&gt; SK </w:t>
      </w:r>
      <w:proofErr w:type="gramStart"/>
      <w:r w:rsidRPr="006757DB">
        <w:t>ENERGY :</w:t>
      </w:r>
      <w:proofErr w:type="gramEnd"/>
      <w:r w:rsidRPr="006757DB">
        <w:t xml:space="preserve"> SK ENERGY IS GOING TO INVEST STH FOR ENVIRONMENT</w:t>
      </w:r>
    </w:p>
    <w:p w14:paraId="6196A8BA" w14:textId="77777777" w:rsidR="006757DB" w:rsidRDefault="006757DB" w:rsidP="006757DB">
      <w:pPr>
        <w:widowControl/>
        <w:wordWrap/>
        <w:autoSpaceDE/>
        <w:autoSpaceDN/>
      </w:pPr>
      <w:r w:rsidRPr="006757DB">
        <w:t xml:space="preserve">-&gt; SK </w:t>
      </w:r>
      <w:proofErr w:type="gramStart"/>
      <w:r w:rsidRPr="006757DB">
        <w:t>PLANET :</w:t>
      </w:r>
      <w:proofErr w:type="gramEnd"/>
      <w:r w:rsidRPr="006757DB">
        <w:t xml:space="preserve"> SK PLANET IS GOING TO INVEST STH FOR ENVIRONMENT</w:t>
      </w:r>
    </w:p>
    <w:p w14:paraId="6BD3E286" w14:textId="77777777" w:rsidR="00BF131B" w:rsidRDefault="00BF131B" w:rsidP="00BF131B">
      <w:pPr>
        <w:widowControl/>
        <w:wordWrap/>
        <w:autoSpaceDE/>
        <w:autoSpaceDN/>
        <w:ind w:firstLine="300"/>
      </w:pPr>
      <w:r>
        <w:rPr>
          <w:rFonts w:hint="eastAsia"/>
        </w:rPr>
        <w:t xml:space="preserve">1. 투표 </w:t>
      </w:r>
      <w:r>
        <w:t xml:space="preserve">Event </w:t>
      </w:r>
      <w:r>
        <w:rPr>
          <w:rFonts w:hint="eastAsia"/>
        </w:rPr>
        <w:t>생성</w:t>
      </w:r>
    </w:p>
    <w:p w14:paraId="3AA631A8" w14:textId="77777777" w:rsidR="00BF131B" w:rsidRDefault="00A948CD" w:rsidP="00BF131B">
      <w:pPr>
        <w:widowControl/>
        <w:wordWrap/>
        <w:autoSpaceDE/>
        <w:autoSpaceDN/>
        <w:ind w:firstLine="300"/>
      </w:pPr>
      <w:r w:rsidRPr="00A948CD">
        <w:rPr>
          <w:noProof/>
        </w:rPr>
        <w:drawing>
          <wp:inline distT="0" distB="0" distL="0" distR="0" wp14:anchorId="4259D627" wp14:editId="0B7968F8">
            <wp:extent cx="5731510" cy="3833495"/>
            <wp:effectExtent l="0" t="0" r="8890" b="190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C0FE" w14:textId="77777777" w:rsidR="00A948CD" w:rsidRDefault="00A948CD" w:rsidP="00A948C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t>100</w:t>
      </w:r>
      <w:r>
        <w:t xml:space="preserve"> ESV Funding</w:t>
      </w:r>
    </w:p>
    <w:p w14:paraId="67B78446" w14:textId="77777777" w:rsidR="00A948CD" w:rsidRDefault="00A948CD" w:rsidP="00A948CD">
      <w:pPr>
        <w:pStyle w:val="a3"/>
        <w:widowControl/>
        <w:wordWrap/>
        <w:autoSpaceDE/>
        <w:autoSpaceDN/>
        <w:ind w:leftChars="0" w:left="360"/>
      </w:pPr>
      <w:r w:rsidRPr="00A948CD">
        <w:rPr>
          <w:noProof/>
        </w:rPr>
        <w:lastRenderedPageBreak/>
        <w:drawing>
          <wp:inline distT="0" distB="0" distL="0" distR="0" wp14:anchorId="4BBC9A8E" wp14:editId="1D8216B9">
            <wp:extent cx="5731510" cy="3465195"/>
            <wp:effectExtent l="0" t="0" r="889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A4D85" w14:textId="77777777" w:rsidR="00A948CD" w:rsidRDefault="00A948CD" w:rsidP="00A948CD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</w:pPr>
      <w:r>
        <w:rPr>
          <w:rFonts w:hint="eastAsia"/>
        </w:rPr>
        <w:t>투표시작</w:t>
      </w:r>
    </w:p>
    <w:p w14:paraId="515CA3DC" w14:textId="77777777" w:rsidR="00A948CD" w:rsidRPr="006757DB" w:rsidRDefault="00DB2937" w:rsidP="00A948CD">
      <w:pPr>
        <w:pStyle w:val="a3"/>
        <w:widowControl/>
        <w:wordWrap/>
        <w:autoSpaceDE/>
        <w:autoSpaceDN/>
        <w:ind w:leftChars="0" w:left="360"/>
      </w:pPr>
      <w:r w:rsidRPr="00DB2937">
        <w:rPr>
          <w:noProof/>
        </w:rPr>
        <w:drawing>
          <wp:inline distT="0" distB="0" distL="0" distR="0" wp14:anchorId="22AE8895" wp14:editId="1CBA79A6">
            <wp:extent cx="5731510" cy="1713865"/>
            <wp:effectExtent l="0" t="0" r="889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FFC4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 xml:space="preserve">S2. </w:t>
      </w:r>
      <w:proofErr w:type="spellStart"/>
      <w:r w:rsidRPr="006757DB">
        <w:rPr>
          <w:b/>
          <w:bCs/>
        </w:rPr>
        <w:t>블록체인</w:t>
      </w:r>
      <w:proofErr w:type="spellEnd"/>
      <w:r w:rsidRPr="006757DB">
        <w:rPr>
          <w:b/>
          <w:bCs/>
        </w:rPr>
        <w:t xml:space="preserve"> 기반 Voting</w:t>
      </w:r>
      <w:proofErr w:type="spellStart"/>
      <w:r w:rsidRPr="006757DB">
        <w:rPr>
          <w:b/>
          <w:bCs/>
        </w:rPr>
        <w:t>으로</w:t>
      </w:r>
      <w:proofErr w:type="spellEnd"/>
      <w:r w:rsidRPr="006757DB">
        <w:rPr>
          <w:b/>
          <w:bCs/>
        </w:rPr>
        <w:t xml:space="preserve"> 환경 성과 평가 Smart Contract</w:t>
      </w:r>
    </w:p>
    <w:p w14:paraId="298F0208" w14:textId="77777777" w:rsidR="006757DB" w:rsidRPr="006757DB" w:rsidRDefault="006757DB" w:rsidP="006757DB">
      <w:pPr>
        <w:widowControl/>
        <w:numPr>
          <w:ilvl w:val="0"/>
          <w:numId w:val="8"/>
        </w:numPr>
        <w:wordWrap/>
        <w:autoSpaceDE/>
        <w:autoSpaceDN/>
      </w:pPr>
      <w:r w:rsidRPr="006757DB">
        <w:t>Voter 들의 Voting</w:t>
      </w:r>
    </w:p>
    <w:p w14:paraId="6E4DC219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Hyunjin</w:t>
      </w:r>
      <w:proofErr w:type="spellEnd"/>
      <w:r w:rsidRPr="006757DB">
        <w:t>은 SK ENERGY 에 3 ESV vote =&gt; 잔액 10 -&gt; 7 ESV</w:t>
      </w:r>
    </w:p>
    <w:p w14:paraId="381C2714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jaehyeok</w:t>
      </w:r>
      <w:proofErr w:type="spellEnd"/>
      <w:r w:rsidRPr="006757DB">
        <w:t>은 SK ENERGY 에 3 ESV vote =&gt; 잔액 10 -&gt; 7 ESV</w:t>
      </w:r>
    </w:p>
    <w:p w14:paraId="2B13F69F" w14:textId="77777777" w:rsid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proofErr w:type="spellStart"/>
      <w:r w:rsidRPr="006757DB">
        <w:t>jongseok</w:t>
      </w:r>
      <w:proofErr w:type="spellEnd"/>
      <w:r w:rsidRPr="006757DB">
        <w:t>은 SK PLANET에 4 ESV vote =&gt; 잔액 10 -&gt; 6 ESV</w:t>
      </w:r>
    </w:p>
    <w:p w14:paraId="37E8E8C3" w14:textId="77777777" w:rsidR="00DB2937" w:rsidRPr="006757DB" w:rsidRDefault="00873413" w:rsidP="006757DB">
      <w:pPr>
        <w:widowControl/>
        <w:numPr>
          <w:ilvl w:val="1"/>
          <w:numId w:val="8"/>
        </w:numPr>
        <w:wordWrap/>
        <w:autoSpaceDE/>
        <w:autoSpaceDN/>
      </w:pPr>
      <w:r w:rsidRPr="00873413">
        <w:rPr>
          <w:noProof/>
        </w:rPr>
        <w:lastRenderedPageBreak/>
        <w:drawing>
          <wp:inline distT="0" distB="0" distL="0" distR="0" wp14:anchorId="38D98DA7" wp14:editId="0D1C09ED">
            <wp:extent cx="2032306" cy="3834228"/>
            <wp:effectExtent l="0" t="0" r="0" b="127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531" cy="38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3413">
        <w:rPr>
          <w:noProof/>
        </w:rPr>
        <w:t xml:space="preserve"> </w:t>
      </w:r>
      <w:r w:rsidRPr="00873413">
        <w:rPr>
          <w:noProof/>
        </w:rPr>
        <w:drawing>
          <wp:inline distT="0" distB="0" distL="0" distR="0" wp14:anchorId="07B57CCD" wp14:editId="588184AF">
            <wp:extent cx="1845066" cy="3822699"/>
            <wp:effectExtent l="0" t="0" r="952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575" cy="39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40C0" w14:textId="77777777" w:rsidR="00873413" w:rsidRDefault="00873413" w:rsidP="006757DB">
      <w:pPr>
        <w:widowControl/>
        <w:numPr>
          <w:ilvl w:val="0"/>
          <w:numId w:val="8"/>
        </w:numPr>
        <w:wordWrap/>
        <w:autoSpaceDE/>
        <w:autoSpaceDN/>
      </w:pPr>
      <w:r>
        <w:rPr>
          <w:rFonts w:hint="eastAsia"/>
        </w:rPr>
        <w:t>투표종료 (운영자)</w:t>
      </w:r>
    </w:p>
    <w:p w14:paraId="255F03A2" w14:textId="77777777" w:rsidR="00873413" w:rsidRDefault="00C74E5E" w:rsidP="00873413">
      <w:pPr>
        <w:widowControl/>
        <w:wordWrap/>
        <w:autoSpaceDE/>
        <w:autoSpaceDN/>
        <w:ind w:left="720"/>
      </w:pPr>
      <w:r w:rsidRPr="00C74E5E">
        <w:rPr>
          <w:noProof/>
        </w:rPr>
        <w:drawing>
          <wp:inline distT="0" distB="0" distL="0" distR="0" wp14:anchorId="7BCC20F6" wp14:editId="61197314">
            <wp:extent cx="4959301" cy="3159315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016" cy="31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1752" w14:textId="77777777" w:rsidR="00622BD5" w:rsidRDefault="00622BD5" w:rsidP="00622BD5">
      <w:pPr>
        <w:widowControl/>
        <w:wordWrap/>
        <w:autoSpaceDE/>
        <w:autoSpaceDN/>
        <w:ind w:left="720"/>
      </w:pPr>
    </w:p>
    <w:p w14:paraId="2F5A8AD8" w14:textId="77777777" w:rsidR="00622BD5" w:rsidRDefault="00622BD5" w:rsidP="00622BD5">
      <w:pPr>
        <w:widowControl/>
        <w:wordWrap/>
        <w:autoSpaceDE/>
        <w:autoSpaceDN/>
        <w:ind w:left="720"/>
      </w:pPr>
    </w:p>
    <w:p w14:paraId="3F8D4315" w14:textId="77777777" w:rsidR="00622BD5" w:rsidRDefault="00622BD5" w:rsidP="00622BD5">
      <w:pPr>
        <w:widowControl/>
        <w:wordWrap/>
        <w:autoSpaceDE/>
        <w:autoSpaceDN/>
        <w:ind w:left="720"/>
      </w:pPr>
    </w:p>
    <w:p w14:paraId="29534277" w14:textId="77777777" w:rsidR="00873413" w:rsidRDefault="00873413" w:rsidP="00873413">
      <w:pPr>
        <w:widowControl/>
        <w:numPr>
          <w:ilvl w:val="0"/>
          <w:numId w:val="8"/>
        </w:numPr>
        <w:wordWrap/>
        <w:autoSpaceDE/>
        <w:autoSpaceDN/>
      </w:pPr>
      <w:r>
        <w:rPr>
          <w:rFonts w:hint="eastAsia"/>
        </w:rPr>
        <w:lastRenderedPageBreak/>
        <w:t>정산 (운영자)</w:t>
      </w:r>
    </w:p>
    <w:p w14:paraId="7A298DCB" w14:textId="77777777" w:rsidR="00C74E5E" w:rsidRDefault="00C74E5E" w:rsidP="00C74E5E">
      <w:pPr>
        <w:widowControl/>
        <w:wordWrap/>
        <w:autoSpaceDE/>
        <w:autoSpaceDN/>
        <w:ind w:left="720"/>
      </w:pPr>
      <w:r w:rsidRPr="00C74E5E">
        <w:rPr>
          <w:noProof/>
        </w:rPr>
        <w:drawing>
          <wp:inline distT="0" distB="0" distL="0" distR="0" wp14:anchorId="2860ADE5" wp14:editId="1FFBE5B0">
            <wp:extent cx="4829989" cy="3034128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178" cy="303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984A" w14:textId="77777777" w:rsidR="006757DB" w:rsidRPr="006757DB" w:rsidRDefault="006757DB" w:rsidP="006757DB">
      <w:pPr>
        <w:widowControl/>
        <w:numPr>
          <w:ilvl w:val="0"/>
          <w:numId w:val="8"/>
        </w:numPr>
        <w:wordWrap/>
        <w:autoSpaceDE/>
        <w:autoSpaceDN/>
      </w:pPr>
      <w:r w:rsidRPr="006757DB">
        <w:t>환경 성과 평가 대상 기업 Voting 결과 (기업 득표수가 동일한 경우는 제외)</w:t>
      </w:r>
    </w:p>
    <w:p w14:paraId="34AC05F5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ENERGY = 6 ESV, SK PLANET = 4 ESV</w:t>
      </w:r>
    </w:p>
    <w:p w14:paraId="466D4EE3" w14:textId="77777777" w:rsidR="006757DB" w:rsidRP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ENERGY = 6 / (6 + 4) = 60%</w:t>
      </w:r>
    </w:p>
    <w:p w14:paraId="6A782DDC" w14:textId="77777777" w:rsidR="006757DB" w:rsidRDefault="006757DB" w:rsidP="006757DB">
      <w:pPr>
        <w:widowControl/>
        <w:numPr>
          <w:ilvl w:val="1"/>
          <w:numId w:val="8"/>
        </w:numPr>
        <w:wordWrap/>
        <w:autoSpaceDE/>
        <w:autoSpaceDN/>
      </w:pPr>
      <w:r w:rsidRPr="006757DB">
        <w:t>SK PLANET = 4 / (6 + 4) = 40%</w:t>
      </w:r>
    </w:p>
    <w:p w14:paraId="1F843122" w14:textId="77777777" w:rsidR="00873413" w:rsidRDefault="00873413" w:rsidP="006757DB">
      <w:pPr>
        <w:widowControl/>
        <w:numPr>
          <w:ilvl w:val="1"/>
          <w:numId w:val="8"/>
        </w:numPr>
        <w:wordWrap/>
        <w:autoSpaceDE/>
        <w:autoSpaceDN/>
      </w:pPr>
    </w:p>
    <w:p w14:paraId="2D5DA185" w14:textId="77777777" w:rsidR="006757DB" w:rsidRPr="006757DB" w:rsidRDefault="006757DB" w:rsidP="00873413">
      <w:pPr>
        <w:widowControl/>
        <w:wordWrap/>
        <w:autoSpaceDE/>
        <w:autoSpaceDN/>
      </w:pPr>
    </w:p>
    <w:p w14:paraId="7C0A3FAF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>S3. Reward 의 70%</w:t>
      </w:r>
      <w:proofErr w:type="spellStart"/>
      <w:r w:rsidRPr="006757DB">
        <w:rPr>
          <w:b/>
          <w:bCs/>
        </w:rPr>
        <w:t>를</w:t>
      </w:r>
      <w:proofErr w:type="spellEnd"/>
      <w:r w:rsidRPr="006757DB">
        <w:rPr>
          <w:b/>
          <w:bCs/>
        </w:rPr>
        <w:t xml:space="preserve"> Voting 결과 대상 업체들에게 Token</w:t>
      </w:r>
      <w:proofErr w:type="spellStart"/>
      <w:r w:rsidRPr="006757DB">
        <w:rPr>
          <w:b/>
          <w:bCs/>
        </w:rPr>
        <w:t>으로</w:t>
      </w:r>
      <w:proofErr w:type="spellEnd"/>
      <w:r w:rsidRPr="006757DB">
        <w:rPr>
          <w:b/>
          <w:bCs/>
        </w:rPr>
        <w:t xml:space="preserve"> 보상 Smart Contract</w:t>
      </w:r>
    </w:p>
    <w:p w14:paraId="303A0AA5" w14:textId="77777777" w:rsidR="006757DB" w:rsidRPr="006757DB" w:rsidRDefault="006757DB" w:rsidP="006757DB">
      <w:pPr>
        <w:widowControl/>
        <w:numPr>
          <w:ilvl w:val="0"/>
          <w:numId w:val="9"/>
        </w:numPr>
        <w:wordWrap/>
        <w:autoSpaceDE/>
        <w:autoSpaceDN/>
      </w:pPr>
      <w:r w:rsidRPr="006757DB">
        <w:t>Voting 대상 기업들에게 Voting 득표율에 따른 Token 보상 자동화(배당률 : 전체 Reward Pot의 70%)</w:t>
      </w:r>
    </w:p>
    <w:p w14:paraId="3DB72F56" w14:textId="77777777" w:rsidR="00173D54" w:rsidRDefault="00173D54" w:rsidP="00173D54">
      <w:pPr>
        <w:widowControl/>
        <w:wordWrap/>
        <w:autoSpaceDE/>
        <w:autoSpaceDN/>
        <w:ind w:leftChars="400" w:left="800"/>
      </w:pPr>
      <w:r>
        <w:rPr>
          <w:rFonts w:hint="eastAsia"/>
        </w:rPr>
        <w:t>•</w:t>
      </w:r>
      <w:r>
        <w:t xml:space="preserve">   SK ENERGY Reward = </w:t>
      </w:r>
      <w:proofErr w:type="spellStart"/>
      <w:r>
        <w:t>Reward</w:t>
      </w:r>
      <w:proofErr w:type="spellEnd"/>
      <w:r>
        <w:t xml:space="preserve"> 용 전체 Token X SK ENERGY 득표율 X 배당률 = 110ESV X 60% X 70% = 46.2ESV</w:t>
      </w:r>
    </w:p>
    <w:p w14:paraId="379FD673" w14:textId="77777777" w:rsidR="001055CE" w:rsidRPr="002E60B5" w:rsidRDefault="00173D54" w:rsidP="00173D54">
      <w:pPr>
        <w:widowControl/>
        <w:wordWrap/>
        <w:autoSpaceDE/>
        <w:autoSpaceDN/>
        <w:ind w:leftChars="400" w:left="800"/>
      </w:pPr>
      <w:r>
        <w:rPr>
          <w:rFonts w:hint="eastAsia"/>
        </w:rPr>
        <w:t>•</w:t>
      </w:r>
      <w:r>
        <w:t xml:space="preserve">   SK PLANET Reward = </w:t>
      </w:r>
      <w:proofErr w:type="spellStart"/>
      <w:r>
        <w:t>Reward</w:t>
      </w:r>
      <w:proofErr w:type="spellEnd"/>
      <w:r>
        <w:t xml:space="preserve"> 용 전체 Token X SK PLANET 득표율 X 배당률 = 110ESV X 40% X 70% = 30.8ESV</w:t>
      </w:r>
    </w:p>
    <w:p w14:paraId="09F2DC50" w14:textId="77777777" w:rsidR="006757DB" w:rsidRPr="006757DB" w:rsidRDefault="006757DB" w:rsidP="006757DB">
      <w:pPr>
        <w:widowControl/>
        <w:wordWrap/>
        <w:autoSpaceDE/>
        <w:autoSpaceDN/>
      </w:pPr>
      <w:r w:rsidRPr="006757DB">
        <w:rPr>
          <w:b/>
          <w:bCs/>
        </w:rPr>
        <w:t>S4. Reward 의 30%</w:t>
      </w:r>
      <w:proofErr w:type="spellStart"/>
      <w:r w:rsidRPr="006757DB">
        <w:rPr>
          <w:b/>
          <w:bCs/>
        </w:rPr>
        <w:t>를</w:t>
      </w:r>
      <w:proofErr w:type="spellEnd"/>
      <w:r w:rsidRPr="006757DB">
        <w:rPr>
          <w:b/>
          <w:bCs/>
        </w:rPr>
        <w:t xml:space="preserve"> Voter들에게 분배(1위 Voter에게는 1.5배 보상) Smart Contract</w:t>
      </w:r>
    </w:p>
    <w:p w14:paraId="44FA9712" w14:textId="77777777" w:rsidR="006757DB" w:rsidRDefault="006757DB" w:rsidP="006757DB">
      <w:pPr>
        <w:widowControl/>
        <w:numPr>
          <w:ilvl w:val="0"/>
          <w:numId w:val="10"/>
        </w:numPr>
        <w:wordWrap/>
        <w:autoSpaceDE/>
        <w:autoSpaceDN/>
      </w:pPr>
      <w:r w:rsidRPr="006757DB">
        <w:t>Voter들에게 Reward 보상 (배당률 : 전체 Reward의 30%</w:t>
      </w:r>
      <w:r>
        <w:t>)</w:t>
      </w:r>
    </w:p>
    <w:p w14:paraId="5C82553E" w14:textId="77777777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 xml:space="preserve">위 업체에게 </w:t>
      </w:r>
      <w:r>
        <w:t xml:space="preserve">Voting </w:t>
      </w:r>
      <w:r>
        <w:rPr>
          <w:rFonts w:hint="eastAsia"/>
        </w:rPr>
        <w:t xml:space="preserve">한 </w:t>
      </w:r>
      <w:r>
        <w:t>Voter</w:t>
      </w:r>
      <w:r>
        <w:rPr>
          <w:rFonts w:hint="eastAsia"/>
        </w:rPr>
        <w:t xml:space="preserve">들에게 </w:t>
      </w:r>
      <w:r>
        <w:t>1.5</w:t>
      </w:r>
      <w:r>
        <w:rPr>
          <w:rFonts w:hint="eastAsia"/>
        </w:rPr>
        <w:t>배</w:t>
      </w:r>
      <w:r>
        <w:t xml:space="preserve">, </w:t>
      </w:r>
      <w:r>
        <w:rPr>
          <w:rFonts w:hint="eastAsia"/>
        </w:rPr>
        <w:t xml:space="preserve">나머지 </w:t>
      </w:r>
      <w:r>
        <w:t>Voter</w:t>
      </w:r>
      <w:r>
        <w:rPr>
          <w:rFonts w:hint="eastAsia"/>
        </w:rPr>
        <w:t xml:space="preserve">들에게는 </w:t>
      </w:r>
      <w:r>
        <w:t>1</w:t>
      </w:r>
      <w:r>
        <w:rPr>
          <w:rFonts w:hint="eastAsia"/>
        </w:rPr>
        <w:t>배</w:t>
      </w:r>
    </w:p>
    <w:p w14:paraId="0F0D2536" w14:textId="77777777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lastRenderedPageBreak/>
        <w:t>V</w:t>
      </w:r>
      <w:r>
        <w:t xml:space="preserve">oting </w:t>
      </w:r>
      <w:proofErr w:type="spellStart"/>
      <w:r>
        <w:rPr>
          <w:rFonts w:hint="eastAsia"/>
        </w:rPr>
        <w:t>모수</w:t>
      </w:r>
      <w:proofErr w:type="spellEnd"/>
      <w:r>
        <w:rPr>
          <w:rFonts w:hint="eastAsia"/>
        </w:rPr>
        <w:t xml:space="preserve"> </w:t>
      </w:r>
      <w:r>
        <w:t>= 1</w:t>
      </w:r>
      <w:r>
        <w:rPr>
          <w:rFonts w:hint="eastAsia"/>
        </w:rPr>
        <w:t xml:space="preserve">위 기업에 </w:t>
      </w:r>
      <w:r>
        <w:t>Voting</w:t>
      </w:r>
      <w:r>
        <w:rPr>
          <w:rFonts w:hint="eastAsia"/>
        </w:rPr>
        <w:t xml:space="preserve">한 총 </w:t>
      </w:r>
      <w:r>
        <w:t xml:space="preserve">ESV X 1.5 + </w:t>
      </w:r>
      <w:r>
        <w:rPr>
          <w:rFonts w:hint="eastAsia"/>
        </w:rPr>
        <w:t xml:space="preserve">나머지 기업에 </w:t>
      </w:r>
      <w:r>
        <w:t>Voting</w:t>
      </w:r>
      <w:r>
        <w:rPr>
          <w:rFonts w:hint="eastAsia"/>
        </w:rPr>
        <w:t xml:space="preserve">한 </w:t>
      </w:r>
      <w:r>
        <w:t>Total ESV X 1.0 = (6 * 1.5) + (4 * 1) = 13ESV</w:t>
      </w:r>
    </w:p>
    <w:p w14:paraId="06593B7F" w14:textId="77777777" w:rsidR="006757DB" w:rsidRDefault="006757DB" w:rsidP="006757DB">
      <w:pPr>
        <w:pStyle w:val="a3"/>
        <w:widowControl/>
        <w:numPr>
          <w:ilvl w:val="0"/>
          <w:numId w:val="10"/>
        </w:numPr>
        <w:wordWrap/>
        <w:autoSpaceDE/>
        <w:autoSpaceDN/>
        <w:ind w:leftChars="0"/>
      </w:pPr>
      <w:r>
        <w:t>Voter</w:t>
      </w:r>
      <w:r>
        <w:rPr>
          <w:rFonts w:hint="eastAsia"/>
        </w:rPr>
        <w:t xml:space="preserve">들에게 </w:t>
      </w:r>
      <w:r>
        <w:t xml:space="preserve">30% Reward </w:t>
      </w:r>
      <w:r>
        <w:rPr>
          <w:rFonts w:hint="eastAsia"/>
        </w:rPr>
        <w:t>보상</w:t>
      </w:r>
      <w:r>
        <w:t xml:space="preserve"> (</w:t>
      </w:r>
      <w:r>
        <w:rPr>
          <w:rFonts w:hint="eastAsia"/>
        </w:rPr>
        <w:t>R</w:t>
      </w:r>
      <w:r>
        <w:t xml:space="preserve">eward </w:t>
      </w:r>
      <w:r>
        <w:rPr>
          <w:rFonts w:hint="eastAsia"/>
        </w:rPr>
        <w:t xml:space="preserve">계산 시 소수점 </w:t>
      </w:r>
      <w:proofErr w:type="spellStart"/>
      <w:r>
        <w:rPr>
          <w:rFonts w:hint="eastAsia"/>
        </w:rPr>
        <w:t>둘째자리</w:t>
      </w:r>
      <w:proofErr w:type="spellEnd"/>
      <w:r>
        <w:rPr>
          <w:rFonts w:hint="eastAsia"/>
        </w:rPr>
        <w:t xml:space="preserve"> 이하 </w:t>
      </w:r>
      <w:proofErr w:type="spellStart"/>
      <w:r>
        <w:rPr>
          <w:rFonts w:hint="eastAsia"/>
        </w:rPr>
        <w:t>절사</w:t>
      </w:r>
      <w:proofErr w:type="spellEnd"/>
      <w:r>
        <w:rPr>
          <w:rFonts w:hint="eastAsia"/>
        </w:rPr>
        <w:t>)</w:t>
      </w:r>
    </w:p>
    <w:p w14:paraId="284C376D" w14:textId="77777777" w:rsidR="006757DB" w:rsidRDefault="006757DB" w:rsidP="006757DB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t>1</w:t>
      </w:r>
      <w:r>
        <w:rPr>
          <w:rFonts w:hint="eastAsia"/>
        </w:rPr>
        <w:t xml:space="preserve">위 기업에게 </w:t>
      </w:r>
      <w:r>
        <w:t>Voting</w:t>
      </w:r>
      <w:r>
        <w:rPr>
          <w:rFonts w:hint="eastAsia"/>
        </w:rPr>
        <w:t xml:space="preserve">한 </w:t>
      </w:r>
      <w:r>
        <w:t>Voter</w:t>
      </w:r>
      <w:r>
        <w:rPr>
          <w:rFonts w:hint="eastAsia"/>
        </w:rPr>
        <w:t xml:space="preserve">의 </w:t>
      </w:r>
      <w:r>
        <w:t>Reward</w:t>
      </w:r>
    </w:p>
    <w:p w14:paraId="0EF72498" w14:textId="77777777" w:rsidR="00453FD4" w:rsidRDefault="00453FD4" w:rsidP="00453FD4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t>Voting ESV X Reward</w:t>
      </w:r>
      <w:r>
        <w:rPr>
          <w:rFonts w:hint="eastAsia"/>
        </w:rPr>
        <w:t xml:space="preserve">의 배당률 </w:t>
      </w:r>
      <w:r>
        <w:t>30% X 1.5</w:t>
      </w:r>
    </w:p>
    <w:p w14:paraId="3A43A673" w14:textId="77777777" w:rsidR="00453FD4" w:rsidRDefault="006757DB" w:rsidP="00453FD4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t xml:space="preserve">나머지 기업에 </w:t>
      </w:r>
      <w:r>
        <w:t>Voting</w:t>
      </w:r>
      <w:r>
        <w:rPr>
          <w:rFonts w:hint="eastAsia"/>
        </w:rPr>
        <w:t xml:space="preserve">한 </w:t>
      </w:r>
      <w:r>
        <w:t>Voter</w:t>
      </w:r>
      <w:r w:rsidR="00453FD4">
        <w:rPr>
          <w:rFonts w:hint="eastAsia"/>
        </w:rPr>
        <w:t xml:space="preserve">의 </w:t>
      </w:r>
      <w:r w:rsidR="00453FD4">
        <w:t>Reward\</w:t>
      </w:r>
    </w:p>
    <w:p w14:paraId="50554B57" w14:textId="77777777" w:rsidR="00453FD4" w:rsidRDefault="00453FD4" w:rsidP="00453FD4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t>Voting ESV X Reward</w:t>
      </w:r>
      <w:r>
        <w:rPr>
          <w:rFonts w:hint="eastAsia"/>
        </w:rPr>
        <w:t xml:space="preserve">의 배당률 </w:t>
      </w:r>
      <w:r>
        <w:t>30% X 1.0</w:t>
      </w:r>
    </w:p>
    <w:p w14:paraId="73381FF8" w14:textId="77777777" w:rsidR="00173D54" w:rsidRDefault="00173D54" w:rsidP="00173D54">
      <w:pPr>
        <w:pStyle w:val="a3"/>
        <w:widowControl/>
        <w:wordWrap/>
        <w:autoSpaceDE/>
        <w:autoSpaceDN/>
      </w:pPr>
      <w:r>
        <w:t xml:space="preserve">-   </w:t>
      </w:r>
      <w:proofErr w:type="spellStart"/>
      <w:r>
        <w:t>Hyunjin</w:t>
      </w:r>
      <w:proofErr w:type="spellEnd"/>
      <w:r>
        <w:t xml:space="preserve"> 의 Reward (SK ENERGY 기업에 3ESV Vote)</w:t>
      </w:r>
    </w:p>
    <w:p w14:paraId="4B2F655A" w14:textId="77777777" w:rsidR="00C74E5E" w:rsidRPr="00C74E5E" w:rsidRDefault="00173D54" w:rsidP="00C74E5E">
      <w:pPr>
        <w:pStyle w:val="a3"/>
        <w:widowControl/>
        <w:wordWrap/>
        <w:autoSpaceDE/>
        <w:autoSpaceDN/>
        <w:ind w:leftChars="0" w:left="1080" w:firstLine="520"/>
      </w:pPr>
      <w:r>
        <w:t xml:space="preserve">-   3 ESV X 33 ESV X 1.5 / 13ESV = 11.42 ESV -&gt; </w:t>
      </w:r>
      <w:proofErr w:type="spellStart"/>
      <w:r>
        <w:t>Hyunjin</w:t>
      </w:r>
      <w:proofErr w:type="spellEnd"/>
      <w:r w:rsidR="00C74E5E">
        <w:t xml:space="preserve"> </w:t>
      </w:r>
      <w:r w:rsidR="00C74E5E">
        <w:rPr>
          <w:rFonts w:hint="eastAsia"/>
        </w:rPr>
        <w:t xml:space="preserve">+ 투표하고 남은 </w:t>
      </w:r>
      <w:r w:rsidR="00C74E5E">
        <w:t>7</w:t>
      </w:r>
      <w:r w:rsidR="00C74E5E">
        <w:rPr>
          <w:rFonts w:hint="eastAsia"/>
        </w:rPr>
        <w:t xml:space="preserve"> </w:t>
      </w:r>
      <w:r w:rsidR="00C74E5E">
        <w:t>ESV</w:t>
      </w:r>
    </w:p>
    <w:p w14:paraId="74501C10" w14:textId="77777777" w:rsidR="00173D54" w:rsidRDefault="00173D54" w:rsidP="00173D54">
      <w:pPr>
        <w:pStyle w:val="a3"/>
        <w:widowControl/>
        <w:wordWrap/>
        <w:autoSpaceDE/>
        <w:autoSpaceDN/>
        <w:ind w:firstLine="800"/>
      </w:pPr>
    </w:p>
    <w:p w14:paraId="40518102" w14:textId="77777777" w:rsidR="00173D54" w:rsidRDefault="00173D54" w:rsidP="00173D54">
      <w:pPr>
        <w:pStyle w:val="a3"/>
        <w:widowControl/>
        <w:wordWrap/>
        <w:autoSpaceDE/>
        <w:autoSpaceDN/>
      </w:pPr>
      <w:r>
        <w:t xml:space="preserve">-   </w:t>
      </w:r>
      <w:proofErr w:type="spellStart"/>
      <w:r>
        <w:t>Jaehyeok</w:t>
      </w:r>
      <w:proofErr w:type="spellEnd"/>
      <w:r>
        <w:t xml:space="preserve"> 의 Reward (SK ENERGY 기업에 3ESV Vote)</w:t>
      </w:r>
    </w:p>
    <w:p w14:paraId="11CEF27C" w14:textId="77777777" w:rsidR="00C74E5E" w:rsidRPr="00C74E5E" w:rsidRDefault="00173D54" w:rsidP="00C74E5E">
      <w:pPr>
        <w:pStyle w:val="a3"/>
        <w:widowControl/>
        <w:wordWrap/>
        <w:autoSpaceDE/>
        <w:autoSpaceDN/>
        <w:ind w:leftChars="0" w:left="1080" w:firstLine="520"/>
      </w:pPr>
      <w:r>
        <w:t xml:space="preserve">-   3 ESV X 33 ESV X 1.5 / 13ESV = 11.42 ESV -&gt; </w:t>
      </w:r>
      <w:proofErr w:type="spellStart"/>
      <w:r>
        <w:t>Jaehyeok</w:t>
      </w:r>
      <w:proofErr w:type="spellEnd"/>
      <w:r w:rsidR="00C74E5E">
        <w:t xml:space="preserve"> </w:t>
      </w:r>
      <w:r w:rsidR="00C74E5E">
        <w:rPr>
          <w:rFonts w:hint="eastAsia"/>
        </w:rPr>
        <w:t xml:space="preserve">+ 투표하고 남은 </w:t>
      </w:r>
      <w:r w:rsidR="00C74E5E">
        <w:t>7ESV</w:t>
      </w:r>
    </w:p>
    <w:p w14:paraId="4B3940D5" w14:textId="77777777" w:rsidR="00173D54" w:rsidRDefault="00173D54" w:rsidP="00173D54">
      <w:pPr>
        <w:pStyle w:val="a3"/>
        <w:widowControl/>
        <w:wordWrap/>
        <w:autoSpaceDE/>
        <w:autoSpaceDN/>
        <w:ind w:firstLine="800"/>
      </w:pPr>
    </w:p>
    <w:p w14:paraId="6E7917A6" w14:textId="77777777" w:rsidR="00173D54" w:rsidRDefault="00173D54" w:rsidP="00173D54">
      <w:pPr>
        <w:pStyle w:val="a3"/>
        <w:widowControl/>
        <w:wordWrap/>
        <w:autoSpaceDE/>
        <w:autoSpaceDN/>
      </w:pPr>
      <w:r>
        <w:t xml:space="preserve">-   </w:t>
      </w:r>
      <w:proofErr w:type="spellStart"/>
      <w:r>
        <w:t>JongSeok</w:t>
      </w:r>
      <w:proofErr w:type="spellEnd"/>
      <w:r>
        <w:t xml:space="preserve"> 의 Reward (SK ENERGY 기업에 4ESV Vote)</w:t>
      </w:r>
    </w:p>
    <w:p w14:paraId="368D2734" w14:textId="77777777" w:rsidR="00453FD4" w:rsidRPr="00C74E5E" w:rsidRDefault="00173D54" w:rsidP="00173D54">
      <w:pPr>
        <w:pStyle w:val="a3"/>
        <w:widowControl/>
        <w:wordWrap/>
        <w:autoSpaceDE/>
        <w:autoSpaceDN/>
        <w:ind w:leftChars="0" w:left="1080" w:firstLine="520"/>
      </w:pPr>
      <w:r>
        <w:t xml:space="preserve">-   4 ESV X 33 ESV X 1 / 13ESV = 10.15 ESV -&gt; </w:t>
      </w:r>
      <w:proofErr w:type="spellStart"/>
      <w:r>
        <w:t>JongSeok</w:t>
      </w:r>
      <w:proofErr w:type="spellEnd"/>
      <w:r w:rsidR="00C74E5E">
        <w:rPr>
          <w:rFonts w:hint="eastAsia"/>
        </w:rPr>
        <w:t xml:space="preserve">  + 투표하고 남은 6 </w:t>
      </w:r>
      <w:r w:rsidR="00C74E5E">
        <w:t>ESV</w:t>
      </w:r>
    </w:p>
    <w:p w14:paraId="6025BEF2" w14:textId="77777777" w:rsidR="00453FD4" w:rsidRDefault="00173D54" w:rsidP="00453FD4">
      <w:pPr>
        <w:pStyle w:val="a3"/>
        <w:widowControl/>
        <w:numPr>
          <w:ilvl w:val="0"/>
          <w:numId w:val="11"/>
        </w:numPr>
        <w:wordWrap/>
        <w:autoSpaceDE/>
        <w:autoSpaceDN/>
        <w:ind w:leftChars="0"/>
      </w:pPr>
      <w:r w:rsidRPr="00173D54">
        <w:t xml:space="preserve">30% Reward (33) – Reward (32.99) = 0.01 ESV </w:t>
      </w:r>
      <w:r w:rsidR="00453FD4">
        <w:t>(</w:t>
      </w:r>
      <w:proofErr w:type="spellStart"/>
      <w:r w:rsidR="00453FD4">
        <w:rPr>
          <w:rFonts w:hint="eastAsia"/>
        </w:rPr>
        <w:t>낙전</w:t>
      </w:r>
      <w:proofErr w:type="spellEnd"/>
      <w:r w:rsidR="00453FD4">
        <w:rPr>
          <w:rFonts w:hint="eastAsia"/>
        </w:rPr>
        <w:t xml:space="preserve"> 처리 방안 제시)</w:t>
      </w:r>
    </w:p>
    <w:p w14:paraId="231B2794" w14:textId="77777777" w:rsidR="00622BD5" w:rsidRDefault="00622BD5" w:rsidP="0050592B">
      <w:pPr>
        <w:widowControl/>
        <w:wordWrap/>
        <w:autoSpaceDE/>
        <w:autoSpaceDN/>
      </w:pPr>
    </w:p>
    <w:p w14:paraId="63CA0E30" w14:textId="77777777" w:rsidR="00622BD5" w:rsidRDefault="00622BD5" w:rsidP="00622BD5">
      <w:pPr>
        <w:widowControl/>
        <w:wordWrap/>
        <w:autoSpaceDE/>
        <w:autoSpaceDN/>
        <w:ind w:left="1080"/>
      </w:pPr>
      <w:r>
        <w:rPr>
          <w:rFonts w:hint="eastAsia"/>
        </w:rPr>
        <w:t xml:space="preserve">각자 확정된 </w:t>
      </w:r>
      <w:r>
        <w:t xml:space="preserve">Reward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회수 </w:t>
      </w:r>
    </w:p>
    <w:p w14:paraId="598F34D5" w14:textId="77777777" w:rsidR="00622BD5" w:rsidRDefault="00622BD5" w:rsidP="00622BD5">
      <w:pPr>
        <w:widowControl/>
        <w:wordWrap/>
        <w:autoSpaceDE/>
        <w:autoSpaceDN/>
        <w:ind w:left="1080"/>
      </w:pPr>
      <w:r w:rsidRPr="00622BD5">
        <w:rPr>
          <w:noProof/>
        </w:rPr>
        <w:lastRenderedPageBreak/>
        <w:drawing>
          <wp:inline distT="0" distB="0" distL="0" distR="0" wp14:anchorId="1DA74CF5" wp14:editId="36401970">
            <wp:extent cx="5077118" cy="2964933"/>
            <wp:effectExtent l="0" t="0" r="3175" b="698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790" cy="29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B0B5" w14:textId="77777777" w:rsidR="00622BD5" w:rsidRPr="00622BD5" w:rsidRDefault="00622BD5" w:rsidP="00622BD5">
      <w:pPr>
        <w:widowControl/>
        <w:wordWrap/>
        <w:autoSpaceDE/>
        <w:autoSpaceDN/>
        <w:ind w:left="1080"/>
      </w:pPr>
      <w:r>
        <w:rPr>
          <w:rFonts w:hint="eastAsia"/>
        </w:rPr>
        <w:t xml:space="preserve">대상 기업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 xml:space="preserve">Voter </w:t>
      </w:r>
      <w:r>
        <w:rPr>
          <w:rFonts w:hint="eastAsia"/>
        </w:rPr>
        <w:t xml:space="preserve">들의 최종 </w:t>
      </w:r>
      <w:r>
        <w:t xml:space="preserve">Token </w:t>
      </w:r>
      <w:r>
        <w:rPr>
          <w:rFonts w:hint="eastAsia"/>
        </w:rPr>
        <w:t>값 조회</w:t>
      </w:r>
    </w:p>
    <w:p w14:paraId="778A0E14" w14:textId="77777777" w:rsidR="00C74E5E" w:rsidRDefault="00622BD5" w:rsidP="00C74E5E">
      <w:pPr>
        <w:widowControl/>
        <w:wordWrap/>
        <w:autoSpaceDE/>
        <w:autoSpaceDN/>
        <w:ind w:left="1080"/>
      </w:pPr>
      <w:r w:rsidRPr="00622BD5">
        <w:rPr>
          <w:noProof/>
        </w:rPr>
        <w:drawing>
          <wp:inline distT="0" distB="0" distL="0" distR="0" wp14:anchorId="541CADA3" wp14:editId="6B3E18C9">
            <wp:extent cx="5127391" cy="1595706"/>
            <wp:effectExtent l="0" t="0" r="381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994" cy="16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1EEA" w14:textId="77777777" w:rsidR="00C3103A" w:rsidRPr="00C3103A" w:rsidRDefault="00C3103A" w:rsidP="00C3103A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C3103A">
        <w:rPr>
          <w:rFonts w:hint="eastAsia"/>
          <w:b/>
          <w:bCs/>
          <w:sz w:val="24"/>
          <w:szCs w:val="28"/>
        </w:rPr>
        <w:t>5</w:t>
      </w:r>
      <w:r w:rsidRPr="00C3103A">
        <w:rPr>
          <w:b/>
          <w:bCs/>
          <w:sz w:val="24"/>
          <w:szCs w:val="28"/>
        </w:rPr>
        <w:t xml:space="preserve">-2. Smart Contract </w:t>
      </w:r>
      <w:r>
        <w:rPr>
          <w:rFonts w:hint="eastAsia"/>
          <w:b/>
          <w:bCs/>
          <w:sz w:val="24"/>
          <w:szCs w:val="28"/>
        </w:rPr>
        <w:t>설계</w:t>
      </w:r>
    </w:p>
    <w:p w14:paraId="0AED9E0D" w14:textId="77777777" w:rsidR="00330CC7" w:rsidRDefault="00330CC7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Open </w:t>
      </w:r>
      <w:r>
        <w:rPr>
          <w:rFonts w:eastAsiaTheme="minorHAnsi"/>
        </w:rPr>
        <w:t>zeppelin</w:t>
      </w:r>
      <w:r>
        <w:rPr>
          <w:rFonts w:eastAsiaTheme="minorHAnsi" w:hint="eastAsia"/>
        </w:rPr>
        <w:t xml:space="preserve"> code import </w:t>
      </w:r>
    </w:p>
    <w:p w14:paraId="58D4FE30" w14:textId="77777777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/>
        </w:rPr>
      </w:pPr>
      <w:r>
        <w:rPr>
          <w:rFonts w:eastAsiaTheme="minorHAnsi" w:hint="eastAsia"/>
        </w:rPr>
        <w:t>ERC20.sol</w:t>
      </w:r>
    </w:p>
    <w:p w14:paraId="7E284A61" w14:textId="77777777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/>
        </w:rPr>
      </w:pPr>
      <w:r>
        <w:rPr>
          <w:rFonts w:eastAsiaTheme="minorHAnsi" w:hint="eastAsia"/>
        </w:rPr>
        <w:t>IERC20.sol</w:t>
      </w:r>
    </w:p>
    <w:p w14:paraId="6ABA6E5C" w14:textId="77777777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/>
        </w:rPr>
      </w:pPr>
      <w:proofErr w:type="spellStart"/>
      <w:r>
        <w:rPr>
          <w:rFonts w:eastAsiaTheme="minorHAnsi" w:hint="eastAsia"/>
        </w:rPr>
        <w:t>Context.sol</w:t>
      </w:r>
      <w:proofErr w:type="spellEnd"/>
    </w:p>
    <w:p w14:paraId="0D28BAD5" w14:textId="77777777" w:rsidR="00330CC7" w:rsidRDefault="00330CC7" w:rsidP="00330CC7">
      <w:pPr>
        <w:pStyle w:val="a3"/>
        <w:widowControl/>
        <w:numPr>
          <w:ilvl w:val="1"/>
          <w:numId w:val="13"/>
        </w:numPr>
        <w:wordWrap/>
        <w:autoSpaceDE/>
        <w:autoSpaceDN/>
        <w:ind w:leftChars="0"/>
        <w:rPr>
          <w:rFonts w:eastAsiaTheme="minorHAnsi"/>
        </w:rPr>
      </w:pPr>
      <w:proofErr w:type="spellStart"/>
      <w:r>
        <w:rPr>
          <w:rFonts w:eastAsiaTheme="minorHAnsi" w:hint="eastAsia"/>
        </w:rPr>
        <w:t>SafeMath.sol</w:t>
      </w:r>
      <w:proofErr w:type="spellEnd"/>
    </w:p>
    <w:p w14:paraId="6E943712" w14:textId="77777777" w:rsidR="00C3103A" w:rsidRPr="00F02001" w:rsidRDefault="00C3103A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/>
        </w:rPr>
      </w:pPr>
      <w:r w:rsidRPr="00F02001">
        <w:rPr>
          <w:rFonts w:eastAsiaTheme="minorHAnsi" w:hint="eastAsia"/>
        </w:rPr>
        <w:t>E</w:t>
      </w:r>
      <w:r w:rsidRPr="00F02001">
        <w:rPr>
          <w:rFonts w:eastAsiaTheme="minorHAnsi"/>
        </w:rPr>
        <w:t xml:space="preserve">RC20 Token Contract </w:t>
      </w:r>
      <w:r w:rsidRPr="00F02001">
        <w:rPr>
          <w:rFonts w:eastAsiaTheme="minorHAnsi" w:hint="eastAsia"/>
        </w:rPr>
        <w:t>I</w:t>
      </w:r>
      <w:r w:rsidRPr="00F02001">
        <w:rPr>
          <w:rFonts w:eastAsiaTheme="minorHAnsi"/>
        </w:rPr>
        <w:t>nterface–</w:t>
      </w:r>
    </w:p>
    <w:p w14:paraId="4711A87F" w14:textId="77777777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/>
          <w:color w:val="24292E"/>
          <w:kern w:val="0"/>
          <w:sz w:val="24"/>
          <w:szCs w:val="24"/>
        </w:rPr>
        <w:t>ERC20 Interface</w:t>
      </w: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가 표준이라 수정하지 않고 사용 예정</w:t>
      </w:r>
    </w:p>
    <w:p w14:paraId="0B79ECD4" w14:textId="77777777" w:rsidR="00F02001" w:rsidRPr="00F02001" w:rsidRDefault="00F02001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</w:p>
    <w:p w14:paraId="5F7F2894" w14:textId="77777777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 xml:space="preserve">사용 </w:t>
      </w:r>
      <w:r w:rsidRPr="00F02001">
        <w:rPr>
          <w:rFonts w:eastAsiaTheme="minorHAnsi"/>
        </w:rPr>
        <w:t>Interface</w:t>
      </w:r>
      <w:r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)</w:t>
      </w:r>
    </w:p>
    <w:p w14:paraId="2C448C02" w14:textId="77777777" w:rsidR="00C3103A" w:rsidRPr="00F02001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C3103A">
        <w:rPr>
          <w:rFonts w:eastAsiaTheme="minorHAnsi" w:cs="Segoe UI"/>
          <w:color w:val="24292E"/>
          <w:kern w:val="0"/>
          <w:sz w:val="24"/>
          <w:szCs w:val="24"/>
        </w:rPr>
        <w:lastRenderedPageBreak/>
        <w:t xml:space="preserve">function </w:t>
      </w:r>
      <w:proofErr w:type="spellStart"/>
      <w:proofErr w:type="gram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balanceOf</w:t>
      </w:r>
      <w:proofErr w:type="spellEnd"/>
      <w:r w:rsidRPr="00C3103A">
        <w:rPr>
          <w:rFonts w:eastAsiaTheme="minorHAnsi" w:cs="Segoe UI"/>
          <w:color w:val="24292E"/>
          <w:kern w:val="0"/>
          <w:sz w:val="24"/>
          <w:szCs w:val="24"/>
        </w:rPr>
        <w:t>(</w:t>
      </w:r>
      <w:proofErr w:type="gramEnd"/>
      <w:r w:rsidRPr="00C3103A">
        <w:rPr>
          <w:rFonts w:eastAsiaTheme="minorHAnsi" w:cs="Segoe UI"/>
          <w:color w:val="24292E"/>
          <w:kern w:val="0"/>
          <w:sz w:val="24"/>
          <w:szCs w:val="24"/>
        </w:rPr>
        <w:t>address _who) public view returns (uint256);</w:t>
      </w:r>
    </w:p>
    <w:p w14:paraId="5CBC0530" w14:textId="77777777" w:rsidR="00C3103A" w:rsidRPr="00C3103A" w:rsidRDefault="00C3103A" w:rsidP="00C3103A">
      <w:pPr>
        <w:widowControl/>
        <w:wordWrap/>
        <w:autoSpaceDE/>
        <w:autoSpaceDN/>
        <w:rPr>
          <w:rFonts w:eastAsiaTheme="minorHAnsi" w:cs="Segoe UI"/>
          <w:color w:val="24292E"/>
          <w:kern w:val="0"/>
          <w:sz w:val="24"/>
          <w:szCs w:val="24"/>
        </w:rPr>
      </w:pPr>
      <w:r w:rsidRPr="00F02001">
        <w:rPr>
          <w:rFonts w:eastAsiaTheme="minorHAnsi" w:cs="Segoe UI"/>
          <w:color w:val="24292E"/>
          <w:kern w:val="0"/>
          <w:sz w:val="24"/>
          <w:szCs w:val="24"/>
        </w:rPr>
        <w:t>f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unction </w:t>
      </w:r>
      <w:proofErr w:type="gram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transfer(</w:t>
      </w:r>
      <w:proofErr w:type="gramEnd"/>
      <w:r w:rsidRPr="00C3103A">
        <w:rPr>
          <w:rFonts w:eastAsiaTheme="minorHAnsi" w:cs="Segoe UI"/>
          <w:color w:val="24292E"/>
          <w:kern w:val="0"/>
          <w:sz w:val="24"/>
          <w:szCs w:val="24"/>
        </w:rPr>
        <w:t>address _to, uint256 _value) public returns (bool);</w:t>
      </w:r>
    </w:p>
    <w:p w14:paraId="341FE1D3" w14:textId="77777777" w:rsidR="00C3103A" w:rsidRPr="00F02001" w:rsidRDefault="00C3103A" w:rsidP="00C3103A">
      <w:pPr>
        <w:widowControl/>
        <w:wordWrap/>
        <w:autoSpaceDE/>
        <w:autoSpaceDN/>
        <w:rPr>
          <w:rFonts w:eastAsiaTheme="minorHAnsi"/>
        </w:rPr>
      </w:pPr>
    </w:p>
    <w:p w14:paraId="462717E5" w14:textId="77777777" w:rsidR="00C3103A" w:rsidRPr="00F02001" w:rsidRDefault="00C3103A" w:rsidP="00C3103A">
      <w:pPr>
        <w:pStyle w:val="a3"/>
        <w:widowControl/>
        <w:numPr>
          <w:ilvl w:val="0"/>
          <w:numId w:val="13"/>
        </w:numPr>
        <w:wordWrap/>
        <w:autoSpaceDE/>
        <w:autoSpaceDN/>
        <w:ind w:leftChars="0"/>
        <w:rPr>
          <w:rFonts w:eastAsiaTheme="minorHAnsi"/>
        </w:rPr>
      </w:pPr>
      <w:r w:rsidRPr="00F02001">
        <w:rPr>
          <w:rFonts w:eastAsiaTheme="minorHAnsi"/>
        </w:rPr>
        <w:t xml:space="preserve">Voting Contract </w:t>
      </w:r>
      <w:r w:rsidRPr="00F02001">
        <w:rPr>
          <w:rFonts w:eastAsiaTheme="minorHAnsi" w:cs="Segoe UI"/>
          <w:color w:val="24292E"/>
          <w:kern w:val="0"/>
          <w:sz w:val="24"/>
          <w:szCs w:val="24"/>
          <w:shd w:val="clear" w:color="auto" w:fill="FFFFFF"/>
        </w:rPr>
        <w:t>Interface</w:t>
      </w:r>
    </w:p>
    <w:p w14:paraId="64CC8787" w14:textId="77777777" w:rsidR="00C3103A" w:rsidRPr="00C32CC3" w:rsidRDefault="00C3103A" w:rsidP="00C32CC3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rPr>
          <w:rFonts w:eastAsiaTheme="minorHAnsi" w:cs="Segoe UI"/>
          <w:color w:val="24292E"/>
          <w:kern w:val="0"/>
          <w:sz w:val="24"/>
          <w:szCs w:val="24"/>
        </w:rPr>
      </w:pP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event 생성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,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reward </w:t>
      </w:r>
      <w:proofErr w:type="spellStart"/>
      <w:r w:rsidR="00C32CC3">
        <w:rPr>
          <w:rFonts w:eastAsiaTheme="minorHAnsi" w:cs="Segoe UI" w:hint="eastAsia"/>
          <w:color w:val="24292E"/>
          <w:kern w:val="0"/>
          <w:sz w:val="24"/>
          <w:szCs w:val="24"/>
        </w:rPr>
        <w:t>펀딩</w:t>
      </w:r>
      <w:proofErr w:type="spellEnd"/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수행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voting 종료 처리 후 reward 분배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,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 </w:t>
      </w:r>
      <w:proofErr w:type="spellStart"/>
      <w:r w:rsidRPr="00C3103A">
        <w:rPr>
          <w:rFonts w:eastAsiaTheme="minorHAnsi" w:cs="Segoe UI"/>
          <w:color w:val="24292E"/>
          <w:kern w:val="0"/>
          <w:sz w:val="24"/>
          <w:szCs w:val="24"/>
        </w:rPr>
        <w:t>낙전</w:t>
      </w:r>
      <w:proofErr w:type="spellEnd"/>
      <w:r w:rsidRPr="00C3103A">
        <w:rPr>
          <w:rFonts w:eastAsiaTheme="minorHAnsi" w:cs="Segoe UI"/>
          <w:color w:val="24292E"/>
          <w:kern w:val="0"/>
          <w:sz w:val="24"/>
          <w:szCs w:val="24"/>
        </w:rPr>
        <w:t xml:space="preserve"> 처리</w:t>
      </w:r>
      <w:r w:rsidR="00F02001" w:rsidRPr="00F02001">
        <w:rPr>
          <w:rFonts w:eastAsiaTheme="minorHAnsi" w:cs="Segoe UI"/>
          <w:color w:val="24292E"/>
          <w:kern w:val="0"/>
          <w:sz w:val="24"/>
          <w:szCs w:val="24"/>
        </w:rPr>
        <w:t xml:space="preserve">, 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보안관련 처리 필요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(</w:t>
      </w:r>
      <w:r w:rsidRPr="00C3103A">
        <w:rPr>
          <w:rFonts w:eastAsiaTheme="minorHAnsi" w:cs="Segoe UI"/>
          <w:color w:val="24292E"/>
          <w:kern w:val="0"/>
          <w:sz w:val="24"/>
          <w:szCs w:val="24"/>
        </w:rPr>
        <w:t>연산에 보안적으로 검증된 Library 사용</w:t>
      </w:r>
      <w:r w:rsidR="00F02001" w:rsidRPr="00F02001">
        <w:rPr>
          <w:rFonts w:eastAsiaTheme="minorHAnsi" w:cs="Segoe UI" w:hint="eastAsia"/>
          <w:color w:val="24292E"/>
          <w:kern w:val="0"/>
          <w:sz w:val="24"/>
          <w:szCs w:val="24"/>
        </w:rPr>
        <w:t>)</w:t>
      </w:r>
    </w:p>
    <w:p w14:paraId="15782FFF" w14:textId="77777777" w:rsidR="00C32CC3" w:rsidRDefault="00C3103A" w:rsidP="00C3103A">
      <w:pPr>
        <w:widowControl/>
        <w:wordWrap/>
        <w:autoSpaceDE/>
        <w:autoSpaceDN/>
        <w:rPr>
          <w:rFonts w:eastAsiaTheme="minorHAnsi"/>
        </w:rPr>
      </w:pPr>
      <w:r w:rsidRPr="00F02001">
        <w:rPr>
          <w:rFonts w:eastAsiaTheme="minorHAnsi" w:hint="eastAsia"/>
        </w:rPr>
        <w:t xml:space="preserve">사용 </w:t>
      </w:r>
      <w:r w:rsidRPr="00F02001">
        <w:rPr>
          <w:rFonts w:eastAsiaTheme="minorHAnsi"/>
        </w:rPr>
        <w:t>Interface)</w:t>
      </w:r>
    </w:p>
    <w:p w14:paraId="3ED5F6F8" w14:textId="77777777" w:rsidR="00C32CC3" w:rsidRDefault="001166BC" w:rsidP="00C3103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t>f</w:t>
      </w:r>
      <w:r w:rsidRPr="001166BC">
        <w:rPr>
          <w:rFonts w:eastAsiaTheme="minorHAnsi"/>
        </w:rPr>
        <w:t xml:space="preserve">unction </w:t>
      </w:r>
      <w:proofErr w:type="spellStart"/>
      <w:proofErr w:type="gramStart"/>
      <w:r w:rsidRPr="001166BC">
        <w:rPr>
          <w:rFonts w:eastAsiaTheme="minorHAnsi"/>
        </w:rPr>
        <w:t>createEvent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 xml:space="preserve">, address[] memory </w:t>
      </w:r>
      <w:proofErr w:type="spellStart"/>
      <w:r w:rsidRPr="001166BC">
        <w:rPr>
          <w:rFonts w:eastAsiaTheme="minorHAnsi"/>
        </w:rPr>
        <w:t>candidateAddress</w:t>
      </w:r>
      <w:proofErr w:type="spellEnd"/>
      <w:r w:rsidRPr="001166BC">
        <w:rPr>
          <w:rFonts w:eastAsiaTheme="minorHAnsi"/>
        </w:rPr>
        <w:t>)</w:t>
      </w:r>
    </w:p>
    <w:p w14:paraId="31705DD0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fundReward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, uint256 token)</w:t>
      </w:r>
    </w:p>
    <w:p w14:paraId="3ECBC69C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startVoting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2A8F248B" w14:textId="77777777" w:rsidR="001166BC" w:rsidRDefault="00C32CC3" w:rsidP="00C3103A">
      <w:pPr>
        <w:widowControl/>
        <w:wordWrap/>
        <w:autoSpaceDE/>
        <w:autoSpaceDN/>
        <w:rPr>
          <w:rFonts w:eastAsiaTheme="minorHAnsi"/>
        </w:rPr>
      </w:pPr>
      <w:r w:rsidRPr="00C32CC3">
        <w:rPr>
          <w:rFonts w:eastAsiaTheme="minorHAnsi"/>
        </w:rPr>
        <w:t xml:space="preserve">function </w:t>
      </w:r>
      <w:proofErr w:type="gramStart"/>
      <w:r w:rsidRPr="00C32CC3">
        <w:rPr>
          <w:rFonts w:eastAsiaTheme="minorHAnsi"/>
        </w:rPr>
        <w:t>voting(</w:t>
      </w:r>
      <w:proofErr w:type="gramEnd"/>
      <w:r w:rsidRPr="00C32CC3">
        <w:rPr>
          <w:rFonts w:eastAsiaTheme="minorHAnsi"/>
        </w:rPr>
        <w:t xml:space="preserve">uint16 </w:t>
      </w:r>
      <w:proofErr w:type="spellStart"/>
      <w:r w:rsidRPr="00C32CC3">
        <w:rPr>
          <w:rFonts w:eastAsiaTheme="minorHAnsi"/>
        </w:rPr>
        <w:t>eventId</w:t>
      </w:r>
      <w:proofErr w:type="spellEnd"/>
      <w:r w:rsidRPr="00C32CC3">
        <w:rPr>
          <w:rFonts w:eastAsiaTheme="minorHAnsi"/>
        </w:rPr>
        <w:t>, address candidate, uint256 token)</w:t>
      </w:r>
    </w:p>
    <w:p w14:paraId="5079A21E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t xml:space="preserve">function </w:t>
      </w:r>
      <w:proofErr w:type="spellStart"/>
      <w:proofErr w:type="gramStart"/>
      <w:r>
        <w:rPr>
          <w:rFonts w:eastAsiaTheme="minorHAnsi"/>
        </w:rPr>
        <w:t>stop</w:t>
      </w:r>
      <w:r w:rsidRPr="001166BC">
        <w:rPr>
          <w:rFonts w:eastAsiaTheme="minorHAnsi"/>
        </w:rPr>
        <w:t>Voting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654D2686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spellStart"/>
      <w:proofErr w:type="gramStart"/>
      <w:r w:rsidRPr="001166BC">
        <w:rPr>
          <w:rFonts w:eastAsiaTheme="minorHAnsi"/>
        </w:rPr>
        <w:t>setRefundable</w:t>
      </w:r>
      <w:proofErr w:type="spellEnd"/>
      <w:r w:rsidRPr="001166BC">
        <w:rPr>
          <w:rFonts w:eastAsiaTheme="minorHAnsi"/>
        </w:rPr>
        <w:t>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5BCBC369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  <w:r w:rsidRPr="001166BC">
        <w:rPr>
          <w:rFonts w:eastAsiaTheme="minorHAnsi"/>
        </w:rPr>
        <w:t xml:space="preserve">function </w:t>
      </w:r>
      <w:proofErr w:type="gramStart"/>
      <w:r w:rsidRPr="001166BC">
        <w:rPr>
          <w:rFonts w:eastAsiaTheme="minorHAnsi"/>
        </w:rPr>
        <w:t>withdraw(</w:t>
      </w:r>
      <w:proofErr w:type="gramEnd"/>
      <w:r w:rsidRPr="001166BC">
        <w:rPr>
          <w:rFonts w:eastAsiaTheme="minorHAnsi"/>
        </w:rPr>
        <w:t xml:space="preserve">uint16 </w:t>
      </w:r>
      <w:proofErr w:type="spellStart"/>
      <w:r w:rsidRPr="001166BC">
        <w:rPr>
          <w:rFonts w:eastAsiaTheme="minorHAnsi"/>
        </w:rPr>
        <w:t>eventId</w:t>
      </w:r>
      <w:proofErr w:type="spellEnd"/>
      <w:r w:rsidRPr="001166BC">
        <w:rPr>
          <w:rFonts w:eastAsiaTheme="minorHAnsi"/>
        </w:rPr>
        <w:t>)</w:t>
      </w:r>
    </w:p>
    <w:p w14:paraId="33148017" w14:textId="77777777" w:rsidR="001166BC" w:rsidRDefault="001166BC" w:rsidP="00C3103A">
      <w:pPr>
        <w:widowControl/>
        <w:wordWrap/>
        <w:autoSpaceDE/>
        <w:autoSpaceDN/>
        <w:rPr>
          <w:rFonts w:eastAsiaTheme="minorHAnsi"/>
        </w:rPr>
      </w:pPr>
    </w:p>
    <w:p w14:paraId="3482D03E" w14:textId="77777777" w:rsidR="0050592B" w:rsidRDefault="0050592B" w:rsidP="00C3103A">
      <w:pPr>
        <w:widowControl/>
        <w:wordWrap/>
        <w:autoSpaceDE/>
        <w:autoSpaceDN/>
        <w:rPr>
          <w:rFonts w:eastAsiaTheme="minorHAnsi"/>
        </w:rPr>
      </w:pPr>
      <w:r>
        <w:rPr>
          <w:rFonts w:eastAsiaTheme="minorHAnsi"/>
        </w:rPr>
        <w:t xml:space="preserve">security audit </w:t>
      </w:r>
      <w:r>
        <w:rPr>
          <w:rFonts w:eastAsiaTheme="minorHAnsi" w:hint="eastAsia"/>
        </w:rPr>
        <w:t>결과</w:t>
      </w:r>
    </w:p>
    <w:p w14:paraId="197BA4DB" w14:textId="77777777" w:rsidR="0050592B" w:rsidRPr="00F02001" w:rsidRDefault="0050592B" w:rsidP="00C3103A">
      <w:pPr>
        <w:widowControl/>
        <w:wordWrap/>
        <w:autoSpaceDE/>
        <w:autoSpaceDN/>
        <w:rPr>
          <w:rFonts w:eastAsiaTheme="minorHAnsi"/>
        </w:rPr>
      </w:pPr>
      <w:r w:rsidRPr="0050592B">
        <w:rPr>
          <w:rFonts w:eastAsiaTheme="minorHAnsi"/>
          <w:noProof/>
        </w:rPr>
        <w:drawing>
          <wp:inline distT="0" distB="0" distL="0" distR="0" wp14:anchorId="4849B74D" wp14:editId="4F09EE8C">
            <wp:extent cx="5731510" cy="2673985"/>
            <wp:effectExtent l="0" t="0" r="889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203A" w14:textId="77777777" w:rsidR="00C3103A" w:rsidRPr="00C3103A" w:rsidRDefault="00C3103A" w:rsidP="00C3103A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C3103A">
        <w:rPr>
          <w:rFonts w:hint="eastAsia"/>
          <w:b/>
          <w:bCs/>
          <w:sz w:val="24"/>
          <w:szCs w:val="28"/>
        </w:rPr>
        <w:lastRenderedPageBreak/>
        <w:t>5</w:t>
      </w:r>
      <w:r w:rsidRPr="00C3103A">
        <w:rPr>
          <w:b/>
          <w:bCs/>
          <w:sz w:val="24"/>
          <w:szCs w:val="28"/>
        </w:rPr>
        <w:t>-3.</w:t>
      </w:r>
      <w:r w:rsidRPr="00C3103A">
        <w:rPr>
          <w:rFonts w:hint="eastAsia"/>
          <w:b/>
          <w:bCs/>
          <w:sz w:val="24"/>
          <w:szCs w:val="28"/>
        </w:rPr>
        <w:t xml:space="preserve"> 앱 내 화면</w:t>
      </w:r>
    </w:p>
    <w:p w14:paraId="63913386" w14:textId="77777777" w:rsidR="00F27B1B" w:rsidRDefault="00C3103A" w:rsidP="00AD6A6D">
      <w:pPr>
        <w:widowControl/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4B114813" wp14:editId="7106EB39">
            <wp:extent cx="1495221" cy="32400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5CE">
        <w:rPr>
          <w:noProof/>
        </w:rPr>
        <w:drawing>
          <wp:inline distT="0" distB="0" distL="0" distR="0" wp14:anchorId="317AE03F" wp14:editId="51F99226">
            <wp:extent cx="1495125" cy="3240000"/>
            <wp:effectExtent l="0" t="0" r="0" b="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358EFCC-45E8-41FB-8B54-E237ABAB32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3358EFCC-45E8-41FB-8B54-E237ABAB32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125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689DA9" wp14:editId="3E753EC7">
            <wp:extent cx="1496883" cy="3243600"/>
            <wp:effectExtent l="0" t="0" r="825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883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61ECD" wp14:editId="27087564">
            <wp:extent cx="1495221" cy="32400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C4BC8" wp14:editId="4343F1F3">
            <wp:extent cx="1495221" cy="3240000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A5DD42" wp14:editId="1625E89F">
            <wp:extent cx="1495221" cy="324000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221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8F71" w14:textId="77777777" w:rsidR="00F27B1B" w:rsidRPr="006757DB" w:rsidRDefault="00F27B1B" w:rsidP="00F27B1B">
      <w:pPr>
        <w:widowControl/>
        <w:wordWrap/>
        <w:autoSpaceDE/>
        <w:autoSpaceDN/>
      </w:pPr>
    </w:p>
    <w:sectPr w:rsidR="00F27B1B" w:rsidRPr="006757D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4D"/>
    <w:family w:val="modern"/>
    <w:notTrueType/>
    <w:pitch w:val="fixed"/>
    <w:sig w:usb0="00000003" w:usb1="00000000" w:usb2="00000000" w:usb3="00000000" w:csb0="00000001" w:csb1="00000000"/>
  </w:font>
  <w:font w:name="굴림">
    <w:charset w:val="81"/>
    <w:family w:val="swiss"/>
    <w:pitch w:val="variable"/>
    <w:sig w:usb0="B00002AF" w:usb1="69D77CFB" w:usb2="00000030" w:usb3="00000000" w:csb0="000800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215C88"/>
    <w:multiLevelType w:val="hybridMultilevel"/>
    <w:tmpl w:val="15A23478"/>
    <w:lvl w:ilvl="0" w:tplc="6C1C0B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D647EC0">
      <w:start w:val="12040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28D1B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2020D8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0EC934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43E667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A845F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54498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9B856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3EE354F"/>
    <w:multiLevelType w:val="hybridMultilevel"/>
    <w:tmpl w:val="622469DE"/>
    <w:lvl w:ilvl="0" w:tplc="AF12E5C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00227C1"/>
    <w:multiLevelType w:val="hybridMultilevel"/>
    <w:tmpl w:val="EF6CC686"/>
    <w:lvl w:ilvl="0" w:tplc="DA184C48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22CA642C"/>
    <w:multiLevelType w:val="hybridMultilevel"/>
    <w:tmpl w:val="5A2CA7AA"/>
    <w:lvl w:ilvl="0" w:tplc="9864B42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78C850">
      <w:numFmt w:val="none"/>
      <w:lvlText w:val=""/>
      <w:lvlJc w:val="left"/>
      <w:pPr>
        <w:tabs>
          <w:tab w:val="num" w:pos="360"/>
        </w:tabs>
      </w:pPr>
    </w:lvl>
    <w:lvl w:ilvl="2" w:tplc="32EE2D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CE6D2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48E77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166A12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E1895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B2403D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880AE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7E07469"/>
    <w:multiLevelType w:val="hybridMultilevel"/>
    <w:tmpl w:val="B0BC87DA"/>
    <w:lvl w:ilvl="0" w:tplc="C88049AC">
      <w:start w:val="2"/>
      <w:numFmt w:val="bullet"/>
      <w:lvlText w:val=""/>
      <w:lvlJc w:val="left"/>
      <w:pPr>
        <w:ind w:left="14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00"/>
      </w:pPr>
      <w:rPr>
        <w:rFonts w:ascii="Wingdings" w:hAnsi="Wingdings" w:hint="default"/>
      </w:rPr>
    </w:lvl>
  </w:abstractNum>
  <w:abstractNum w:abstractNumId="5">
    <w:nsid w:val="2F852F3A"/>
    <w:multiLevelType w:val="hybridMultilevel"/>
    <w:tmpl w:val="75D04FAC"/>
    <w:lvl w:ilvl="0" w:tplc="AAD41572">
      <w:start w:val="1"/>
      <w:numFmt w:val="bullet"/>
      <w:lvlText w:val=""/>
      <w:lvlJc w:val="left"/>
      <w:pPr>
        <w:ind w:left="84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F6F8103C">
      <w:start w:val="1"/>
      <w:numFmt w:val="bullet"/>
      <w:lvlText w:val="-"/>
      <w:lvlJc w:val="left"/>
      <w:pPr>
        <w:ind w:left="2280" w:hanging="360"/>
      </w:pPr>
      <w:rPr>
        <w:rFonts w:ascii="맑은 고딕" w:eastAsia="맑은 고딕" w:hAnsi="맑은 고딕" w:cstheme="minorBidi" w:hint="eastAsia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6">
    <w:nsid w:val="37A56BC1"/>
    <w:multiLevelType w:val="multilevel"/>
    <w:tmpl w:val="4404D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CED23BB"/>
    <w:multiLevelType w:val="multilevel"/>
    <w:tmpl w:val="E7FA2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5B4030"/>
    <w:multiLevelType w:val="hybridMultilevel"/>
    <w:tmpl w:val="03FA070A"/>
    <w:lvl w:ilvl="0" w:tplc="59A0BA7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>
    <w:nsid w:val="422C46E7"/>
    <w:multiLevelType w:val="hybridMultilevel"/>
    <w:tmpl w:val="A6245962"/>
    <w:lvl w:ilvl="0" w:tplc="8F36947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FEADF3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A8A5A1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7AC2A6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4B4732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AD245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06CA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A5085C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72841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3D2146B"/>
    <w:multiLevelType w:val="hybridMultilevel"/>
    <w:tmpl w:val="3B3033D6"/>
    <w:lvl w:ilvl="0" w:tplc="F6887B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>
    <w:nsid w:val="45661180"/>
    <w:multiLevelType w:val="hybridMultilevel"/>
    <w:tmpl w:val="EE0246C8"/>
    <w:lvl w:ilvl="0" w:tplc="51FA603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>
    <w:nsid w:val="508252D8"/>
    <w:multiLevelType w:val="hybridMultilevel"/>
    <w:tmpl w:val="C080A638"/>
    <w:lvl w:ilvl="0" w:tplc="2BAE3DA0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1" w:tplc="78247070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굴림" w:hAnsi="굴림" w:hint="default"/>
      </w:rPr>
    </w:lvl>
    <w:lvl w:ilvl="2" w:tplc="EFB6A560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굴림" w:hAnsi="굴림" w:hint="default"/>
      </w:rPr>
    </w:lvl>
    <w:lvl w:ilvl="3" w:tplc="C5B41FD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굴림" w:hAnsi="굴림" w:hint="default"/>
      </w:rPr>
    </w:lvl>
    <w:lvl w:ilvl="4" w:tplc="BC743608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굴림" w:hAnsi="굴림" w:hint="default"/>
      </w:rPr>
    </w:lvl>
    <w:lvl w:ilvl="5" w:tplc="4378D03E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굴림" w:hAnsi="굴림" w:hint="default"/>
      </w:rPr>
    </w:lvl>
    <w:lvl w:ilvl="6" w:tplc="98D6BA08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굴림" w:hAnsi="굴림" w:hint="default"/>
      </w:rPr>
    </w:lvl>
    <w:lvl w:ilvl="7" w:tplc="73DEA5EE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굴림" w:hAnsi="굴림" w:hint="default"/>
      </w:rPr>
    </w:lvl>
    <w:lvl w:ilvl="8" w:tplc="1B562CA4" w:tentative="1">
      <w:start w:val="1"/>
      <w:numFmt w:val="bullet"/>
      <w:lvlText w:val="-"/>
      <w:lvlJc w:val="left"/>
      <w:pPr>
        <w:tabs>
          <w:tab w:val="num" w:pos="6840"/>
        </w:tabs>
        <w:ind w:left="6840" w:hanging="360"/>
      </w:pPr>
      <w:rPr>
        <w:rFonts w:ascii="굴림" w:hAnsi="굴림" w:hint="default"/>
      </w:rPr>
    </w:lvl>
  </w:abstractNum>
  <w:abstractNum w:abstractNumId="13">
    <w:nsid w:val="51696F7D"/>
    <w:multiLevelType w:val="hybridMultilevel"/>
    <w:tmpl w:val="9866EE4C"/>
    <w:lvl w:ilvl="0" w:tplc="63D0B09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742C52CE"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굴림" w:hAnsi="굴림" w:hint="default"/>
      </w:rPr>
    </w:lvl>
    <w:lvl w:ilvl="2" w:tplc="31225086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898D06A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FC640DC8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1A6131E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C1927820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D4F2E15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435EDA2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>
    <w:nsid w:val="5A7175AB"/>
    <w:multiLevelType w:val="hybridMultilevel"/>
    <w:tmpl w:val="F398BDD2"/>
    <w:lvl w:ilvl="0" w:tplc="E6EECDD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>
    <w:nsid w:val="5BFE7624"/>
    <w:multiLevelType w:val="hybridMultilevel"/>
    <w:tmpl w:val="B2A2946C"/>
    <w:lvl w:ilvl="0" w:tplc="F6887B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>
    <w:nsid w:val="71692B72"/>
    <w:multiLevelType w:val="multilevel"/>
    <w:tmpl w:val="FD44D310"/>
    <w:lvl w:ilvl="0">
      <w:start w:val="1"/>
      <w:numFmt w:val="decimal"/>
      <w:lvlText w:val="%1-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1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2200" w:hanging="1800"/>
      </w:pPr>
      <w:rPr>
        <w:rFonts w:hint="default"/>
      </w:rPr>
    </w:lvl>
  </w:abstractNum>
  <w:abstractNum w:abstractNumId="17">
    <w:nsid w:val="72DC36F5"/>
    <w:multiLevelType w:val="hybridMultilevel"/>
    <w:tmpl w:val="3E1C371A"/>
    <w:lvl w:ilvl="0" w:tplc="53D478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7ACD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D6CB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DCA1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1441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38EA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10F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4E0E4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388A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>
    <w:nsid w:val="7F2508AB"/>
    <w:multiLevelType w:val="multilevel"/>
    <w:tmpl w:val="5C98D0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10"/>
  </w:num>
  <w:num w:numId="3">
    <w:abstractNumId w:val="11"/>
  </w:num>
  <w:num w:numId="4">
    <w:abstractNumId w:val="14"/>
  </w:num>
  <w:num w:numId="5">
    <w:abstractNumId w:val="13"/>
  </w:num>
  <w:num w:numId="6">
    <w:abstractNumId w:val="12"/>
  </w:num>
  <w:num w:numId="7">
    <w:abstractNumId w:val="17"/>
  </w:num>
  <w:num w:numId="8">
    <w:abstractNumId w:val="3"/>
  </w:num>
  <w:num w:numId="9">
    <w:abstractNumId w:val="0"/>
  </w:num>
  <w:num w:numId="10">
    <w:abstractNumId w:val="9"/>
  </w:num>
  <w:num w:numId="11">
    <w:abstractNumId w:val="4"/>
  </w:num>
  <w:num w:numId="12">
    <w:abstractNumId w:val="7"/>
  </w:num>
  <w:num w:numId="13">
    <w:abstractNumId w:val="8"/>
  </w:num>
  <w:num w:numId="14">
    <w:abstractNumId w:val="18"/>
  </w:num>
  <w:num w:numId="15">
    <w:abstractNumId w:val="16"/>
  </w:num>
  <w:num w:numId="16">
    <w:abstractNumId w:val="6"/>
  </w:num>
  <w:num w:numId="17">
    <w:abstractNumId w:val="5"/>
  </w:num>
  <w:num w:numId="18">
    <w:abstractNumId w:val="15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attachedTemplate r:id="rId1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FA4"/>
    <w:rsid w:val="000F7FA4"/>
    <w:rsid w:val="001055CE"/>
    <w:rsid w:val="001166BC"/>
    <w:rsid w:val="0016289B"/>
    <w:rsid w:val="00173D54"/>
    <w:rsid w:val="00184B55"/>
    <w:rsid w:val="002E60B5"/>
    <w:rsid w:val="00330CC7"/>
    <w:rsid w:val="00453FD4"/>
    <w:rsid w:val="004A74F1"/>
    <w:rsid w:val="0050592B"/>
    <w:rsid w:val="005A5D79"/>
    <w:rsid w:val="00622BD5"/>
    <w:rsid w:val="006757DB"/>
    <w:rsid w:val="007B3957"/>
    <w:rsid w:val="00807240"/>
    <w:rsid w:val="00873413"/>
    <w:rsid w:val="009C32F1"/>
    <w:rsid w:val="009F14B7"/>
    <w:rsid w:val="00A948CD"/>
    <w:rsid w:val="00AD6A6D"/>
    <w:rsid w:val="00B328D8"/>
    <w:rsid w:val="00BF131B"/>
    <w:rsid w:val="00C3103A"/>
    <w:rsid w:val="00C32CC3"/>
    <w:rsid w:val="00C74E5E"/>
    <w:rsid w:val="00C7641C"/>
    <w:rsid w:val="00CC0C9B"/>
    <w:rsid w:val="00DB2937"/>
    <w:rsid w:val="00E46A5A"/>
    <w:rsid w:val="00F02001"/>
    <w:rsid w:val="00F27B1B"/>
    <w:rsid w:val="00FC0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B90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60B5"/>
    <w:pPr>
      <w:ind w:leftChars="400" w:left="800"/>
    </w:pPr>
  </w:style>
  <w:style w:type="character" w:styleId="a4">
    <w:name w:val="Hyperlink"/>
    <w:basedOn w:val="a0"/>
    <w:uiPriority w:val="99"/>
    <w:unhideWhenUsed/>
    <w:rsid w:val="00330CC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55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510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04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04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0383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1294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13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1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4355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026501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087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8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8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964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76806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23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7150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04391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37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229487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265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019643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14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3.tiff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tiff"/><Relationship Id="rId15" Type="http://schemas.openxmlformats.org/officeDocument/2006/relationships/image" Target="media/image8.tiff"/><Relationship Id="rId16" Type="http://schemas.openxmlformats.org/officeDocument/2006/relationships/image" Target="media/image9.tiff"/><Relationship Id="rId17" Type="http://schemas.openxmlformats.org/officeDocument/2006/relationships/image" Target="media/image10.tiff"/><Relationship Id="rId18" Type="http://schemas.openxmlformats.org/officeDocument/2006/relationships/image" Target="media/image11.tiff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hyperlink" Target="https://github.com/ro0opf/blockchain-jdp" TargetMode="External"/><Relationship Id="rId8" Type="http://schemas.openxmlformats.org/officeDocument/2006/relationships/hyperlink" Target="http://ec2-3-34-159-82.ap-northeast-2.compute.amazonaws.com:8000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slee99a/Downloads/blockchain_biz-final.dotx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F1141-37D0-B544-9CB9-A0DD69C06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blockchain_biz-final.dotx</Template>
  <TotalTime>3</TotalTime>
  <Pages>13</Pages>
  <Words>752</Words>
  <Characters>4292</Characters>
  <Application>Microsoft Macintosh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Microsoft Office 사용자</cp:lastModifiedBy>
  <cp:revision>1</cp:revision>
  <dcterms:created xsi:type="dcterms:W3CDTF">2020-11-17T16:06:00Z</dcterms:created>
  <dcterms:modified xsi:type="dcterms:W3CDTF">2020-11-17T16:09:00Z</dcterms:modified>
</cp:coreProperties>
</file>